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9328" w14:textId="2AD13CA6" w:rsidR="0018449F" w:rsidRDefault="0018449F" w:rsidP="0018449F">
      <w:pPr>
        <w:pStyle w:val="1"/>
        <w:rPr>
          <w:lang w:eastAsia="zh-CN"/>
        </w:rPr>
      </w:pPr>
      <w:bookmarkStart w:id="0" w:name="_Ref132488739"/>
      <w:r w:rsidRPr="0018449F">
        <w:rPr>
          <w:lang w:eastAsia="zh-CN"/>
        </w:rPr>
        <w:t>Appendix</w:t>
      </w:r>
      <w:r>
        <w:rPr>
          <w:lang w:eastAsia="zh-CN"/>
        </w:rPr>
        <w:t>es of Tables</w:t>
      </w:r>
    </w:p>
    <w:p w14:paraId="243DAFE0" w14:textId="5816D95C" w:rsidR="00336B73" w:rsidRDefault="00336B73" w:rsidP="00336B73">
      <w:pPr>
        <w:pStyle w:val="Tabletitle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>.</w:t>
      </w:r>
      <w:r w:rsidRPr="00336B73">
        <w:t xml:space="preserve"> </w:t>
      </w:r>
      <w:r w:rsidRPr="001D19AE">
        <w:t>Information of instances</w:t>
      </w:r>
    </w:p>
    <w:tbl>
      <w:tblPr>
        <w:tblW w:w="4511" w:type="pct"/>
        <w:jc w:val="center"/>
        <w:tblLook w:val="04A0" w:firstRow="1" w:lastRow="0" w:firstColumn="1" w:lastColumn="0" w:noHBand="0" w:noVBand="1"/>
      </w:tblPr>
      <w:tblGrid>
        <w:gridCol w:w="1028"/>
        <w:gridCol w:w="360"/>
        <w:gridCol w:w="991"/>
        <w:gridCol w:w="682"/>
        <w:gridCol w:w="1536"/>
        <w:gridCol w:w="781"/>
        <w:gridCol w:w="1646"/>
        <w:gridCol w:w="636"/>
        <w:gridCol w:w="1644"/>
      </w:tblGrid>
      <w:tr w:rsidR="001C491F" w:rsidRPr="00EF0332" w14:paraId="6095CAD6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8C74E6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bookmarkStart w:id="1" w:name="_Hlk132466480"/>
            <w:r w:rsidRPr="00EF0332">
              <w:rPr>
                <w:rFonts w:eastAsia="宋体"/>
                <w:color w:val="000000"/>
                <w:sz w:val="18"/>
                <w:szCs w:val="18"/>
              </w:rPr>
              <w:t>Ins.</w:t>
            </w:r>
          </w:p>
        </w:tc>
        <w:tc>
          <w:tcPr>
            <w:tcW w:w="21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11756A7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76415F7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Mf</w:t>
            </w:r>
          </w:p>
        </w:tc>
        <w:tc>
          <w:tcPr>
            <w:tcW w:w="3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5AB81A5" w14:textId="7150D785" w:rsidR="001C491F" w:rsidRPr="00EF0332" w:rsidRDefault="00983363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Small</w:t>
            </w:r>
            <w:r w:rsidR="001C491F" w:rsidRPr="00EF0332">
              <w:rPr>
                <w:rFonts w:eastAsia="宋体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F995369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T</w:t>
            </w:r>
          </w:p>
        </w:tc>
        <w:tc>
          <w:tcPr>
            <w:tcW w:w="3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821AD06" w14:textId="7988B6BC" w:rsidR="001C491F" w:rsidRPr="00EF0332" w:rsidRDefault="00983363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Middle</w:t>
            </w:r>
            <w:r w:rsidR="001C491F" w:rsidRPr="00EF0332">
              <w:rPr>
                <w:rFonts w:eastAsia="宋体"/>
                <w:color w:val="000000"/>
                <w:sz w:val="18"/>
                <w:szCs w:val="18"/>
              </w:rPr>
              <w:t>.</w:t>
            </w:r>
          </w:p>
        </w:tc>
        <w:tc>
          <w:tcPr>
            <w:tcW w:w="90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EF79CC4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T</w:t>
            </w:r>
          </w:p>
        </w:tc>
        <w:tc>
          <w:tcPr>
            <w:tcW w:w="3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C45E006" w14:textId="2FC030FC" w:rsidR="001C491F" w:rsidRPr="00EF0332" w:rsidRDefault="00983363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90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FB01155" w14:textId="77777777" w:rsidR="001C491F" w:rsidRPr="00EF0332" w:rsidRDefault="001C491F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F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M</w:t>
            </w:r>
            <w:r w:rsidRPr="00EF0332">
              <w:rPr>
                <w:rFonts w:ascii="Arial" w:eastAsia="宋体" w:hAnsi="Arial" w:cs="Arial"/>
                <w:i/>
                <w:iCs/>
                <w:color w:val="000000"/>
                <w:sz w:val="18"/>
                <w:szCs w:val="18"/>
              </w:rPr>
              <w:t>×</w:t>
            </w: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T</w:t>
            </w:r>
          </w:p>
        </w:tc>
      </w:tr>
      <w:tr w:rsidR="001C491F" w:rsidRPr="00EF0332" w14:paraId="6C2640E3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934F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C01-C04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535BF5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FB91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080BF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C01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C01A75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2 x 5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C3F3E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C17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702F3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2 x 7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CF61E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C37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ED06A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2 x 9 x 5</w:t>
            </w:r>
          </w:p>
        </w:tc>
      </w:tr>
      <w:tr w:rsidR="001C491F" w:rsidRPr="00EF0332" w14:paraId="1CE6CE09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94321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C05-C08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5245F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52012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2 3 3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01E28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C02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5CD7F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2 x 5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D721E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C18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3BC99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2 x 7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B2AF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C38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0794D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2 x 9 x 5</w:t>
            </w:r>
          </w:p>
        </w:tc>
      </w:tr>
      <w:tr w:rsidR="001C491F" w:rsidRPr="00EF0332" w14:paraId="2F808562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7AEA8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C09-C12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847D9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D39C7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2 3 3 2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26766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99C40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2 x 5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01521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B76CF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2 x 7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DBF81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C8E185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2 x 9 x 5</w:t>
            </w:r>
          </w:p>
        </w:tc>
      </w:tr>
      <w:tr w:rsidR="001C491F" w:rsidRPr="00EF0332" w14:paraId="6F2DAB6A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89C0D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C13-C16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B6DEF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9405F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2 3 3 3 2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B6A28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C04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8643A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2 x 5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DD338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0DC8A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2 x 7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D7CB5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A0C18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2 x 9 x 5</w:t>
            </w:r>
          </w:p>
        </w:tc>
      </w:tr>
      <w:tr w:rsidR="001C491F" w:rsidRPr="00EF0332" w14:paraId="3A5FA10C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15EB0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C17-C21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E57BF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D1EDE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086B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C05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5D058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3 x 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AAE1C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A4EE0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2 x 7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4D699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D8FC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2 x 9 x 5</w:t>
            </w:r>
          </w:p>
        </w:tc>
      </w:tr>
      <w:tr w:rsidR="001C491F" w:rsidRPr="00EF0332" w14:paraId="43BAA7EA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B221E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C22-C26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CC4F6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0ECEC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3 4 4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1F872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C06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90BB5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3 x 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708A3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7453D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3 x 11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C1982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F7E93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3 x 15 x 5</w:t>
            </w:r>
          </w:p>
        </w:tc>
      </w:tr>
      <w:tr w:rsidR="001C491F" w:rsidRPr="00EF0332" w14:paraId="0E1BF1EB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C89A0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C27-C31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CA704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41934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3 4 4 2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BBFBF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C07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BCE4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3 x 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950DC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C23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3F85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3 x 11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F5691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C43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CE8DA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3 x 15 x 5</w:t>
            </w:r>
          </w:p>
        </w:tc>
      </w:tr>
      <w:tr w:rsidR="001C491F" w:rsidRPr="00EF0332" w14:paraId="42B28DEE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1C801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C32-C36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6AC34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D25B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3 4 4 2 5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02912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C08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87007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3 x 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2904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C24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A29D6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3 x 11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7E46C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C44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6CF9A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3 x 15 x 5</w:t>
            </w:r>
          </w:p>
        </w:tc>
      </w:tr>
      <w:tr w:rsidR="001C491F" w:rsidRPr="00EF0332" w14:paraId="06CC6828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FBAC8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C37-C41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16219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145FD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ACE8A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C09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6762E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4 x 10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4A365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C25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712D20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3 x 11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1092D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C45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DE075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3 x 15 x 5</w:t>
            </w:r>
          </w:p>
        </w:tc>
      </w:tr>
      <w:tr w:rsidR="001C491F" w:rsidRPr="00EF0332" w14:paraId="3D266D93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C467F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C42-C46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4AF9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6022D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4 5 6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268CA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C10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EE624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4 x 10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3DB4A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C26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49648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3 x 11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A28FC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C46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7254A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3 x 15 x 5</w:t>
            </w:r>
          </w:p>
        </w:tc>
      </w:tr>
      <w:tr w:rsidR="001C491F" w:rsidRPr="00EF0332" w14:paraId="14C452F9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467141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C47-C51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73892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6276E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4 5 6 3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77BFC1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C11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04080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4 x 10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B6031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C27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A142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4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7F1F5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C47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E296E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4 x 18 x 5</w:t>
            </w:r>
          </w:p>
        </w:tc>
      </w:tr>
      <w:tr w:rsidR="001C491F" w:rsidRPr="00EF0332" w14:paraId="07406FCB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AFC44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C52-C56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094C2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BC54A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4 5 6 3 7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078F1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C12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0A113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4 x 10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43687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C28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A0C406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4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0F83B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C48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3CC43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4 x 18 x 5</w:t>
            </w:r>
          </w:p>
        </w:tc>
      </w:tr>
      <w:tr w:rsidR="001C491F" w:rsidRPr="00EF0332" w14:paraId="33447C08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0D61E1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270C696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7F573C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42849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C13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E689E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 x 5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460B7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C29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336B5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4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A9B39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C49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5C3AB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4 x 18 x 5</w:t>
            </w:r>
          </w:p>
        </w:tc>
      </w:tr>
      <w:tr w:rsidR="001C491F" w:rsidRPr="00EF0332" w14:paraId="37C3F8E4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570FC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043894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FB5AF6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DD570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C14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5F675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30 x 5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0CC50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F0905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4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DF17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C50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8DC4C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4 x 18 x 5</w:t>
            </w:r>
          </w:p>
        </w:tc>
      </w:tr>
      <w:tr w:rsidR="001C491F" w:rsidRPr="00EF0332" w14:paraId="35FCF3BF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30059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53459F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A2E7F7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A9A4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C15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11194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40 x 5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049E6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3E945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4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CC9D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BB5D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4 x 18 x 5</w:t>
            </w:r>
          </w:p>
        </w:tc>
      </w:tr>
      <w:tr w:rsidR="001C491F" w:rsidRPr="00EF0332" w14:paraId="1F70E248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1FC09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2CA219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535DDD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44DDB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C16</w:t>
            </w: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FBC8F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50 x 5 x 13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59B11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EC189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60 x 5 x 18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7788FC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CEED4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120 x 5 x 25 x 5</w:t>
            </w:r>
          </w:p>
        </w:tc>
      </w:tr>
      <w:tr w:rsidR="001C491F" w:rsidRPr="00EF0332" w14:paraId="332309B2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A5ADD0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09CD3F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13A4B4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A27DC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C04D2E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5DAA4B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C33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5ABBC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70 x 5 x 18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E305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C53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4C81F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140 x 5 x 25 x 5</w:t>
            </w:r>
          </w:p>
        </w:tc>
      </w:tr>
      <w:tr w:rsidR="001C491F" w:rsidRPr="00EF0332" w14:paraId="32BB3BF2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37BC2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39A00D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BDC693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77C38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95E35F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4083C2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C34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0B97E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80 x 5 x 18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D0088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C54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E4346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160 x 5 x 25 x 5</w:t>
            </w:r>
          </w:p>
        </w:tc>
      </w:tr>
      <w:tr w:rsidR="001C491F" w:rsidRPr="00EF0332" w14:paraId="3044E905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F7754D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5BE243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0415A1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BEB3E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088CD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1011D7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C35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8910A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90 x 5 x 18 x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502B83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C55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A2027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180 x 5 x 25 x 5</w:t>
            </w:r>
          </w:p>
        </w:tc>
      </w:tr>
      <w:tr w:rsidR="001C491F" w:rsidRPr="00EF0332" w14:paraId="2B8ACF9D" w14:textId="77777777" w:rsidTr="00336B73">
        <w:trPr>
          <w:trHeight w:hRule="exact" w:val="284"/>
          <w:jc w:val="center"/>
        </w:trPr>
        <w:tc>
          <w:tcPr>
            <w:tcW w:w="57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5EAC263A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0D436EDE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6F00EE6C" w14:textId="77777777" w:rsidR="001C491F" w:rsidRPr="00EF0332" w:rsidRDefault="001C491F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11C792C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3056CBB6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0CD1E2C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C36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6AF5C814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 x 5 x 18 x 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720994A8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C56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</w:tcPr>
          <w:p w14:paraId="7498F8B9" w14:textId="77777777" w:rsidR="001C491F" w:rsidRPr="00EF0332" w:rsidRDefault="001C491F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200 x 5 x 25 x 5</w:t>
            </w:r>
          </w:p>
        </w:tc>
      </w:tr>
    </w:tbl>
    <w:p w14:paraId="30A31631" w14:textId="77777777" w:rsidR="00AF122D" w:rsidRDefault="00AF122D" w:rsidP="00336B73">
      <w:pPr>
        <w:pStyle w:val="Tabletitle"/>
      </w:pPr>
      <w:bookmarkStart w:id="2" w:name="_Ref132488768"/>
      <w:bookmarkEnd w:id="1"/>
    </w:p>
    <w:p w14:paraId="6E00A6CE" w14:textId="77777777" w:rsidR="00AF122D" w:rsidRDefault="00AF122D">
      <w:pPr>
        <w:spacing w:line="240" w:lineRule="auto"/>
        <w:rPr>
          <w:sz w:val="18"/>
          <w:szCs w:val="18"/>
        </w:rPr>
      </w:pPr>
      <w:r>
        <w:br w:type="page"/>
      </w:r>
    </w:p>
    <w:p w14:paraId="60E1D43D" w14:textId="7B9714AA" w:rsidR="00336B73" w:rsidRDefault="00336B73" w:rsidP="00336B73">
      <w:pPr>
        <w:pStyle w:val="Tabletitle"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bookmarkEnd w:id="2"/>
      <w:r>
        <w:t>.</w:t>
      </w:r>
      <w:r w:rsidRPr="00336B73">
        <w:t xml:space="preserve"> </w:t>
      </w:r>
      <w:r w:rsidRPr="001D19AE">
        <w:t>Experiments of 16 combinations formed under Taguchi method of EMSEA</w:t>
      </w:r>
    </w:p>
    <w:tbl>
      <w:tblPr>
        <w:tblW w:w="4605" w:type="pct"/>
        <w:tblInd w:w="426" w:type="dxa"/>
        <w:tblLook w:val="04A0" w:firstRow="1" w:lastRow="0" w:firstColumn="1" w:lastColumn="0" w:noHBand="0" w:noVBand="1"/>
      </w:tblPr>
      <w:tblGrid>
        <w:gridCol w:w="1507"/>
        <w:gridCol w:w="1926"/>
        <w:gridCol w:w="1924"/>
        <w:gridCol w:w="1924"/>
        <w:gridCol w:w="530"/>
        <w:gridCol w:w="1687"/>
      </w:tblGrid>
      <w:tr w:rsidR="005959DC" w:rsidRPr="00EF0332" w14:paraId="332F2D92" w14:textId="77777777" w:rsidTr="005959DC">
        <w:trPr>
          <w:trHeight w:hRule="exact" w:val="284"/>
        </w:trPr>
        <w:tc>
          <w:tcPr>
            <w:tcW w:w="79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0294BED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Trial #</w:t>
            </w:r>
          </w:p>
        </w:tc>
        <w:tc>
          <w:tcPr>
            <w:tcW w:w="101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B526EE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Parameter levels</w:t>
            </w:r>
          </w:p>
        </w:tc>
        <w:tc>
          <w:tcPr>
            <w:tcW w:w="101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4768445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1BD0AD5" w14:textId="77777777" w:rsidR="005959DC" w:rsidRPr="00EF0332" w:rsidRDefault="005959DC" w:rsidP="0056790B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C5556F6" w14:textId="77777777" w:rsidR="005959DC" w:rsidRPr="00EF0332" w:rsidRDefault="005959DC" w:rsidP="0056790B">
            <w:pPr>
              <w:rPr>
                <w:sz w:val="18"/>
                <w:szCs w:val="18"/>
              </w:rPr>
            </w:pPr>
          </w:p>
        </w:tc>
        <w:tc>
          <w:tcPr>
            <w:tcW w:w="88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0F5DD14" w14:textId="77777777" w:rsidR="005959DC" w:rsidRPr="00EF0332" w:rsidRDefault="005959DC" w:rsidP="0056790B">
            <w:pPr>
              <w:jc w:val="right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IGD</w:t>
            </w:r>
          </w:p>
        </w:tc>
      </w:tr>
      <w:tr w:rsidR="005959DC" w:rsidRPr="00EF0332" w14:paraId="56EBE401" w14:textId="77777777" w:rsidTr="005959DC">
        <w:trPr>
          <w:trHeight w:hRule="exact" w:val="284"/>
        </w:trPr>
        <w:tc>
          <w:tcPr>
            <w:tcW w:w="79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F403B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33E8C58" w14:textId="77777777" w:rsidR="005959DC" w:rsidRPr="00EF0332" w:rsidRDefault="005959DC" w:rsidP="0056790B">
            <w:pPr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Popsize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19AED28" w14:textId="77777777" w:rsidR="005959DC" w:rsidRPr="00EF0332" w:rsidRDefault="005959DC" w:rsidP="0056790B">
            <w:pPr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Pc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F88BB33" w14:textId="77777777" w:rsidR="005959DC" w:rsidRPr="00EF0332" w:rsidRDefault="005959DC" w:rsidP="0056790B">
            <w:pPr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Pm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B8258B0" w14:textId="77777777" w:rsidR="005959DC" w:rsidRPr="00EF0332" w:rsidRDefault="005959DC" w:rsidP="0056790B">
            <w:pPr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Pf</w:t>
            </w:r>
          </w:p>
        </w:tc>
        <w:tc>
          <w:tcPr>
            <w:tcW w:w="88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913004" w14:textId="77777777" w:rsidR="005959DC" w:rsidRPr="00EF0332" w:rsidRDefault="005959DC" w:rsidP="0056790B">
            <w:pPr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5959DC" w:rsidRPr="00EF0332" w14:paraId="358D4268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96D4BA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6BBFA8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A472F0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DA320A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BE5CBC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F86D7D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0.058 </w:t>
            </w:r>
          </w:p>
        </w:tc>
      </w:tr>
      <w:tr w:rsidR="005959DC" w:rsidRPr="00EF0332" w14:paraId="0F436CF9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395C23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9061B6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016965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351F36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FB1416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3E760B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0.036 </w:t>
            </w:r>
          </w:p>
        </w:tc>
      </w:tr>
      <w:tr w:rsidR="005959DC" w:rsidRPr="00EF0332" w14:paraId="4ADF1C95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B8525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3CA5AF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ACF3A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0B4527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689E98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98F441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0.047 </w:t>
            </w:r>
          </w:p>
        </w:tc>
      </w:tr>
      <w:tr w:rsidR="005959DC" w:rsidRPr="00EF0332" w14:paraId="690244D7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585818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387400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C6F166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27C83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39EBD5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192738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0.049 </w:t>
            </w:r>
          </w:p>
        </w:tc>
      </w:tr>
      <w:tr w:rsidR="005959DC" w:rsidRPr="00EF0332" w14:paraId="7BF28756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17E079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0B38CF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B8F0F2D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46111B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0B180B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A632AA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0.045 </w:t>
            </w:r>
          </w:p>
        </w:tc>
      </w:tr>
      <w:tr w:rsidR="005959DC" w:rsidRPr="00EF0332" w14:paraId="450C81F6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3ED77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DBE4CA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E4F1F4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22C595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02917D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943043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0.052 </w:t>
            </w:r>
          </w:p>
        </w:tc>
      </w:tr>
      <w:tr w:rsidR="005959DC" w:rsidRPr="00EF0332" w14:paraId="63807F81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E28B85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0F15E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C9102C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7E311D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2F0A2B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A5C4ED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0.052 </w:t>
            </w:r>
          </w:p>
        </w:tc>
      </w:tr>
      <w:tr w:rsidR="005959DC" w:rsidRPr="00EF0332" w14:paraId="7E136B3A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A855AC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EB9134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2E8369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740F0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70C4F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40769F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0.050 </w:t>
            </w:r>
          </w:p>
        </w:tc>
      </w:tr>
      <w:tr w:rsidR="005959DC" w:rsidRPr="00EF0332" w14:paraId="2133D772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059C7D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514119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3B462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003458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E4E17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A9A535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0.028 </w:t>
            </w:r>
          </w:p>
        </w:tc>
      </w:tr>
      <w:tr w:rsidR="005959DC" w:rsidRPr="00EF0332" w14:paraId="7393904E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DCE72F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9DEDD0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B90214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9197F9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801C13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C1DEF7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0.045 </w:t>
            </w:r>
          </w:p>
        </w:tc>
      </w:tr>
      <w:tr w:rsidR="005959DC" w:rsidRPr="00EF0332" w14:paraId="64ADB2AD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13F3B9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79F5EC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DC1FFF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C45B7F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F6D328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0F6BF7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0.045 </w:t>
            </w:r>
          </w:p>
        </w:tc>
      </w:tr>
      <w:tr w:rsidR="005959DC" w:rsidRPr="00EF0332" w14:paraId="36ED610D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AC8FC7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14CBF0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E09FC4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5DD30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76AA68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744E52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0.060 </w:t>
            </w:r>
          </w:p>
        </w:tc>
      </w:tr>
      <w:tr w:rsidR="005959DC" w:rsidRPr="00EF0332" w14:paraId="14D0C023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B11194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FC3D25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C2A13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B0711C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F011B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E59D4F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0.048 </w:t>
            </w:r>
          </w:p>
        </w:tc>
      </w:tr>
      <w:tr w:rsidR="005959DC" w:rsidRPr="00EF0332" w14:paraId="24B46D09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67A96D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DB829A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2E3D23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EC56D5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CC1187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C95450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0.047 </w:t>
            </w:r>
          </w:p>
        </w:tc>
      </w:tr>
      <w:tr w:rsidR="005959DC" w:rsidRPr="00EF0332" w14:paraId="672F22E6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C7C25E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7870A8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86B51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DD5DC9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63D797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528117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0.069 </w:t>
            </w:r>
          </w:p>
        </w:tc>
      </w:tr>
      <w:tr w:rsidR="005959DC" w:rsidRPr="00EF0332" w14:paraId="58603F0A" w14:textId="77777777" w:rsidTr="005959DC">
        <w:trPr>
          <w:trHeight w:hRule="exact" w:val="284"/>
        </w:trPr>
        <w:tc>
          <w:tcPr>
            <w:tcW w:w="79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65ABFB4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2791051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973C88B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9E16386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6B3DC26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D11A127" w14:textId="77777777" w:rsidR="005959DC" w:rsidRPr="00EF0332" w:rsidRDefault="005959DC" w:rsidP="0056790B">
            <w:pPr>
              <w:jc w:val="right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 xml:space="preserve">0.055 </w:t>
            </w:r>
          </w:p>
        </w:tc>
      </w:tr>
    </w:tbl>
    <w:p w14:paraId="326E3310" w14:textId="77777777" w:rsidR="00336B73" w:rsidRDefault="00336B73">
      <w:pPr>
        <w:spacing w:line="240" w:lineRule="auto"/>
        <w:rPr>
          <w:szCs w:val="18"/>
        </w:rPr>
      </w:pPr>
      <w:r>
        <w:br w:type="page"/>
      </w:r>
    </w:p>
    <w:p w14:paraId="127C3A07" w14:textId="10C9D527" w:rsidR="00336B73" w:rsidRDefault="00336B73" w:rsidP="00336B73">
      <w:pPr>
        <w:pStyle w:val="Tabletitle"/>
      </w:pPr>
      <w:bookmarkStart w:id="3" w:name="_Ref132488781"/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bookmarkEnd w:id="3"/>
      <w:r>
        <w:t>.</w:t>
      </w:r>
      <w:r w:rsidRPr="00336B73">
        <w:t xml:space="preserve"> </w:t>
      </w:r>
      <w:r w:rsidRPr="005959DC">
        <w:t>Parameters settings of comparing algorithms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09"/>
        <w:gridCol w:w="1520"/>
        <w:gridCol w:w="1520"/>
        <w:gridCol w:w="1520"/>
        <w:gridCol w:w="1520"/>
        <w:gridCol w:w="1524"/>
      </w:tblGrid>
      <w:tr w:rsidR="005959DC" w:rsidRPr="00EF0332" w14:paraId="29C34AF5" w14:textId="77777777" w:rsidTr="005959DC">
        <w:trPr>
          <w:trHeight w:hRule="exact" w:val="284"/>
          <w:jc w:val="center"/>
        </w:trPr>
        <w:tc>
          <w:tcPr>
            <w:tcW w:w="1313" w:type="pct"/>
            <w:vMerge w:val="restart"/>
            <w:tcBorders>
              <w:top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F44228B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3687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3EDEDAA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Key parameters</w:t>
            </w:r>
          </w:p>
        </w:tc>
      </w:tr>
      <w:tr w:rsidR="005959DC" w:rsidRPr="00EF0332" w14:paraId="24980B7F" w14:textId="77777777" w:rsidTr="00336B73">
        <w:trPr>
          <w:trHeight w:hRule="exact" w:val="284"/>
          <w:jc w:val="center"/>
        </w:trPr>
        <w:tc>
          <w:tcPr>
            <w:tcW w:w="1313" w:type="pct"/>
            <w:vMerge/>
            <w:tcBorders>
              <w:bottom w:val="single" w:sz="8" w:space="0" w:color="auto"/>
            </w:tcBorders>
            <w:vAlign w:val="center"/>
            <w:hideMark/>
          </w:tcPr>
          <w:p w14:paraId="441F5552" w14:textId="77777777" w:rsidR="005959DC" w:rsidRPr="00EF0332" w:rsidRDefault="005959DC" w:rsidP="0056790B">
            <w:pPr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1190D19" w14:textId="77777777" w:rsidR="005959DC" w:rsidRPr="00EF0332" w:rsidRDefault="005959DC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Popsize</w:t>
            </w:r>
          </w:p>
        </w:tc>
        <w:tc>
          <w:tcPr>
            <w:tcW w:w="73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918378C" w14:textId="77777777" w:rsidR="005959DC" w:rsidRPr="00EF0332" w:rsidRDefault="005959DC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Pc</w:t>
            </w:r>
          </w:p>
        </w:tc>
        <w:tc>
          <w:tcPr>
            <w:tcW w:w="73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117C9ED" w14:textId="77777777" w:rsidR="005959DC" w:rsidRPr="00EF0332" w:rsidRDefault="005959DC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Pm</w:t>
            </w:r>
          </w:p>
        </w:tc>
        <w:tc>
          <w:tcPr>
            <w:tcW w:w="73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8AA8D1F" w14:textId="77777777" w:rsidR="005959DC" w:rsidRPr="00EF0332" w:rsidRDefault="005959DC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9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1F4BA34" w14:textId="77777777" w:rsidR="005959DC" w:rsidRPr="00EF0332" w:rsidRDefault="005959DC" w:rsidP="0056790B">
            <w:pPr>
              <w:jc w:val="center"/>
              <w:rPr>
                <w:rFonts w:eastAsia="宋体"/>
                <w:i/>
                <w:iCs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i/>
                <w:iCs/>
                <w:color w:val="000000"/>
                <w:sz w:val="18"/>
                <w:szCs w:val="18"/>
              </w:rPr>
              <w:t>nC</w:t>
            </w:r>
          </w:p>
        </w:tc>
      </w:tr>
      <w:tr w:rsidR="005959DC" w:rsidRPr="00EF0332" w14:paraId="2B4B868B" w14:textId="77777777" w:rsidTr="00336B73">
        <w:trPr>
          <w:trHeight w:hRule="exact" w:val="284"/>
          <w:jc w:val="center"/>
        </w:trPr>
        <w:tc>
          <w:tcPr>
            <w:tcW w:w="1313" w:type="pct"/>
            <w:tcBorders>
              <w:top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7FDE03A" w14:textId="77777777" w:rsidR="005959DC" w:rsidRPr="00CD4D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CD4D32">
              <w:rPr>
                <w:rFonts w:eastAsia="宋体"/>
                <w:color w:val="000000"/>
                <w:sz w:val="18"/>
                <w:szCs w:val="18"/>
              </w:rPr>
              <w:t>NNIA</w:t>
            </w:r>
          </w:p>
        </w:tc>
        <w:tc>
          <w:tcPr>
            <w:tcW w:w="737" w:type="pct"/>
            <w:tcBorders>
              <w:top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19000C9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37" w:type="pct"/>
            <w:tcBorders>
              <w:top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C7B18A0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37" w:type="pct"/>
            <w:tcBorders>
              <w:top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96CAAC2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37" w:type="pct"/>
            <w:tcBorders>
              <w:top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8DFBF66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9" w:type="pct"/>
            <w:tcBorders>
              <w:top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ABE8D9C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100</w:t>
            </w:r>
          </w:p>
        </w:tc>
      </w:tr>
      <w:tr w:rsidR="005959DC" w:rsidRPr="00EF0332" w14:paraId="65D3A6B1" w14:textId="77777777" w:rsidTr="00336B73">
        <w:trPr>
          <w:trHeight w:hRule="exact" w:val="284"/>
          <w:jc w:val="center"/>
        </w:trPr>
        <w:tc>
          <w:tcPr>
            <w:tcW w:w="1313" w:type="pct"/>
            <w:shd w:val="clear" w:color="auto" w:fill="FFFFFF"/>
            <w:noWrap/>
            <w:vAlign w:val="center"/>
          </w:tcPr>
          <w:p w14:paraId="0B75596B" w14:textId="77777777" w:rsidR="005959DC" w:rsidRPr="00CD4D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CD4D32">
              <w:rPr>
                <w:rFonts w:eastAsia="宋体"/>
                <w:color w:val="000000"/>
                <w:sz w:val="18"/>
                <w:szCs w:val="18"/>
              </w:rPr>
              <w:t>NSGA-II</w:t>
            </w:r>
          </w:p>
        </w:tc>
        <w:tc>
          <w:tcPr>
            <w:tcW w:w="737" w:type="pct"/>
            <w:shd w:val="clear" w:color="auto" w:fill="FFFFFF"/>
            <w:noWrap/>
            <w:vAlign w:val="center"/>
          </w:tcPr>
          <w:p w14:paraId="2FF405F6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37" w:type="pct"/>
            <w:shd w:val="clear" w:color="auto" w:fill="FFFFFF"/>
            <w:noWrap/>
            <w:vAlign w:val="center"/>
          </w:tcPr>
          <w:p w14:paraId="3F9568A9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37" w:type="pct"/>
            <w:shd w:val="clear" w:color="auto" w:fill="FFFFFF"/>
            <w:noWrap/>
            <w:vAlign w:val="center"/>
          </w:tcPr>
          <w:p w14:paraId="61DD015F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37" w:type="pct"/>
            <w:shd w:val="clear" w:color="auto" w:fill="FFFFFF"/>
            <w:noWrap/>
            <w:vAlign w:val="center"/>
          </w:tcPr>
          <w:p w14:paraId="768A7B84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39" w:type="pct"/>
            <w:shd w:val="clear" w:color="auto" w:fill="FFFFFF"/>
            <w:noWrap/>
            <w:vAlign w:val="center"/>
          </w:tcPr>
          <w:p w14:paraId="39B16745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-</w:t>
            </w:r>
          </w:p>
        </w:tc>
      </w:tr>
      <w:tr w:rsidR="005959DC" w:rsidRPr="00EF0332" w14:paraId="5639D45D" w14:textId="77777777" w:rsidTr="00336B73">
        <w:trPr>
          <w:trHeight w:hRule="exact" w:val="284"/>
          <w:jc w:val="center"/>
        </w:trPr>
        <w:tc>
          <w:tcPr>
            <w:tcW w:w="1313" w:type="pct"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03AED256" w14:textId="77777777" w:rsidR="005959DC" w:rsidRPr="00CD4D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CD4D32">
              <w:rPr>
                <w:rFonts w:eastAsia="宋体"/>
                <w:color w:val="000000"/>
                <w:sz w:val="18"/>
                <w:szCs w:val="18"/>
              </w:rPr>
              <w:t>MOEA/D</w:t>
            </w:r>
          </w:p>
        </w:tc>
        <w:tc>
          <w:tcPr>
            <w:tcW w:w="737" w:type="pct"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64C7CE49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37" w:type="pct"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6041A454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37" w:type="pct"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514A143D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37" w:type="pct"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1F74D51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39" w:type="pct"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75DD825" w14:textId="77777777" w:rsidR="005959DC" w:rsidRPr="00EF0332" w:rsidRDefault="005959DC" w:rsidP="0056790B">
            <w:pPr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 w:rsidRPr="00EF0332">
              <w:rPr>
                <w:rFonts w:eastAsia="宋体"/>
                <w:color w:val="000000"/>
                <w:sz w:val="18"/>
                <w:szCs w:val="18"/>
              </w:rPr>
              <w:t>-</w:t>
            </w:r>
          </w:p>
        </w:tc>
      </w:tr>
    </w:tbl>
    <w:p w14:paraId="22070311" w14:textId="77777777" w:rsidR="00336B73" w:rsidRDefault="00336B73">
      <w:pPr>
        <w:spacing w:line="240" w:lineRule="auto"/>
        <w:rPr>
          <w:szCs w:val="18"/>
        </w:rPr>
      </w:pPr>
      <w:r>
        <w:br w:type="page"/>
      </w:r>
    </w:p>
    <w:p w14:paraId="12903303" w14:textId="558A24D5" w:rsidR="00336B73" w:rsidRDefault="00336B73" w:rsidP="00336B73">
      <w:pPr>
        <w:pStyle w:val="Tabletitle"/>
      </w:pPr>
      <w:bookmarkStart w:id="4" w:name="_Ref132488791"/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bookmarkEnd w:id="4"/>
      <w:r>
        <w:t>.</w:t>
      </w:r>
      <w:r w:rsidRPr="00336B73">
        <w:t xml:space="preserve"> </w:t>
      </w:r>
      <w:r>
        <w:t>HV</w:t>
      </w:r>
      <w:r w:rsidRPr="008B7BCC">
        <w:t xml:space="preserve"> comparison of </w:t>
      </w:r>
      <w:r>
        <w:t>all algorithms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1"/>
        <w:gridCol w:w="1143"/>
        <w:gridCol w:w="1143"/>
        <w:gridCol w:w="1143"/>
        <w:gridCol w:w="1143"/>
        <w:gridCol w:w="1143"/>
        <w:gridCol w:w="1143"/>
        <w:gridCol w:w="1145"/>
        <w:gridCol w:w="1139"/>
      </w:tblGrid>
      <w:tr w:rsidR="001961BF" w:rsidRPr="001961BF" w14:paraId="47A47B61" w14:textId="77777777" w:rsidTr="00336B73">
        <w:trPr>
          <w:trHeight w:hRule="exact" w:val="255"/>
        </w:trPr>
        <w:tc>
          <w:tcPr>
            <w:tcW w:w="5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AC8E3A1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Algorithm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7D1818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C01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B62594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C02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706E43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C03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E6DBE1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C04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32337D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C05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9226D7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C06</w:t>
            </w:r>
          </w:p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8CDCB1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C07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9F503E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C08</w:t>
            </w:r>
          </w:p>
        </w:tc>
      </w:tr>
      <w:tr w:rsidR="001961BF" w:rsidRPr="001961BF" w14:paraId="22C78496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1E21D1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03FFC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0.3482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785F9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0.1773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F900A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0.0796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9AA86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0.2173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3AADC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0.3856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28FCD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0.2893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78864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0.2668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C3C77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0.1763 </w:t>
            </w:r>
          </w:p>
        </w:tc>
      </w:tr>
      <w:tr w:rsidR="001961BF" w:rsidRPr="001961BF" w14:paraId="159DE9F0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3620FE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9C9A7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0.7960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DDF00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0.8175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4D92C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0.8967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05E26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0.9102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CA2D4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0.8718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37E3A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0.7346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26001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0.7636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DE84E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0.8464 </w:t>
            </w:r>
          </w:p>
        </w:tc>
      </w:tr>
      <w:tr w:rsidR="001961BF" w:rsidRPr="001961BF" w14:paraId="2E7321C0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24695D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EAF21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0.8215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557BD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0.8713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7D0F7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0.9548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C74E0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0.9512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0A324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0.9211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3864D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0.8267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80DCF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0.8153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AA32F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0.9159 </w:t>
            </w:r>
          </w:p>
        </w:tc>
      </w:tr>
      <w:tr w:rsidR="001961BF" w:rsidRPr="001961BF" w14:paraId="790D9BC1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E296AC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BB08B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0.7655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4B4D1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0.8417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D8828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0.9406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1470E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0.9305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3C0B0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0.8853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8120A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0.7630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CF921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0.7769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2394B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0.8848 </w:t>
            </w:r>
          </w:p>
        </w:tc>
      </w:tr>
      <w:tr w:rsidR="001961BF" w:rsidRPr="001961BF" w14:paraId="7329FB0E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1D2271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BF0F1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0.7853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B378A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0.8373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2812C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0.9176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64548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0.9011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0B6D6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0.8437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71B2C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0.7895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E487B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0.7868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38127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0.8877 </w:t>
            </w:r>
          </w:p>
        </w:tc>
      </w:tr>
      <w:tr w:rsidR="001961BF" w:rsidRPr="001961BF" w14:paraId="050FD3EC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914A63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MOEAD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DF8D0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0.6442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3165C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0.6664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1AA49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0.8052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29F7A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0.8653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0E624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0.7501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DC7EB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0.6704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F59B7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0.6570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5A7A3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0.7689 </w:t>
            </w:r>
          </w:p>
        </w:tc>
      </w:tr>
      <w:tr w:rsidR="001961BF" w:rsidRPr="001961BF" w14:paraId="655E0767" w14:textId="77777777" w:rsidTr="00336B73">
        <w:trPr>
          <w:trHeight w:hRule="exact" w:val="255"/>
        </w:trPr>
        <w:tc>
          <w:tcPr>
            <w:tcW w:w="5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B41B7D6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Algorithm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33661F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C09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857FBD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C10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26473A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C11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2B537F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C12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D2FD89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C13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F95E47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C14</w:t>
            </w:r>
          </w:p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46B670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C15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75B51C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C16</w:t>
            </w:r>
          </w:p>
        </w:tc>
      </w:tr>
      <w:tr w:rsidR="001961BF" w:rsidRPr="001961BF" w14:paraId="7AB37F4F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4EE3C4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84BEE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0.3861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9B8E0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0.3254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A5CAD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0.2663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644BF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0.1755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C307B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0.4130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0CC2A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0.3435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94C7E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0.2797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C5C21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0.1842 </w:t>
            </w:r>
          </w:p>
        </w:tc>
      </w:tr>
      <w:tr w:rsidR="001961BF" w:rsidRPr="001961BF" w14:paraId="65722388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27F82D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68C79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0.6854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BCCAC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0.7251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BB607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0.7356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6FEBC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0.7865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B5F10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0.7714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EBDC4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0.7569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6D6D2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0.8117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00315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0.7878 </w:t>
            </w:r>
          </w:p>
        </w:tc>
      </w:tr>
      <w:tr w:rsidR="001961BF" w:rsidRPr="001961BF" w14:paraId="42556B8C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CA1070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E5987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0.7872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15F54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0.7793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6F708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0.7968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3D76D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0.8527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04D0C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0.8033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CA1E6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0.8157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FC898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0.8462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3466B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0.8509 </w:t>
            </w:r>
          </w:p>
        </w:tc>
      </w:tr>
      <w:tr w:rsidR="001961BF" w:rsidRPr="001961BF" w14:paraId="2DB3FED5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0BB75E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86855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0.6587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B7101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0.7221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EFF02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0.7524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DE01A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0.8131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F267E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0.7745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896CB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0.7768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1BF00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0.8155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D551E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0.7986 </w:t>
            </w:r>
          </w:p>
        </w:tc>
      </w:tr>
      <w:tr w:rsidR="001961BF" w:rsidRPr="001961BF" w14:paraId="7A3DC6D5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D440B24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6C552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0.6637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0B4A0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0.7201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23C35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0.7439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0A91F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0.8169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8D853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0.7650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3C97C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0.7516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9860D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0.8280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C93D3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0.7941 </w:t>
            </w:r>
          </w:p>
        </w:tc>
      </w:tr>
      <w:tr w:rsidR="001961BF" w:rsidRPr="001961BF" w14:paraId="0EBC7CE1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01DC81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MOEAD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7515E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0.6239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D6455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0.6598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2EEF5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0.6706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A113E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0.6850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78483D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0.7217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1C1C40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0.7089 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18A88A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0.7654 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AAA34E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0.7358 </w:t>
            </w:r>
          </w:p>
        </w:tc>
      </w:tr>
      <w:tr w:rsidR="001961BF" w:rsidRPr="001961BF" w14:paraId="5C86446A" w14:textId="77777777" w:rsidTr="00336B73">
        <w:trPr>
          <w:trHeight w:hRule="exact" w:val="255"/>
        </w:trPr>
        <w:tc>
          <w:tcPr>
            <w:tcW w:w="5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00F79FC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Algorithm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CC7A5D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C17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233101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C18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BFCFF0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C19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3D14E2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C20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FAFB2B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C21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268D99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C22</w:t>
            </w:r>
          </w:p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B6F98D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C23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3486CE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C24</w:t>
            </w:r>
          </w:p>
        </w:tc>
      </w:tr>
      <w:tr w:rsidR="001961BF" w:rsidRPr="001961BF" w14:paraId="58AC9E8E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FB6B54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5140A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0.0791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2AC11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0.0504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3DF7C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0.0382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5678B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0.0315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61B09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0.0580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C1505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0.1929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3453F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0.1502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85878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0.0709 </w:t>
            </w:r>
          </w:p>
        </w:tc>
      </w:tr>
      <w:tr w:rsidR="001961BF" w:rsidRPr="001961BF" w14:paraId="5FD7588F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4B9210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2F5FE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0.8270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7F16E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0.8350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9F859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0.9554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50FF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0.9180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D1E78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0.8187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ABB80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0.7211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BFAEC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0.7896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A1A22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0.7985 </w:t>
            </w:r>
          </w:p>
        </w:tc>
      </w:tr>
      <w:tr w:rsidR="001961BF" w:rsidRPr="001961BF" w14:paraId="0A3C550F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36D5969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0C0DD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0.9120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7B3B1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0.9240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966FF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0.9762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5240A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0.9422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8826E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0.8830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49680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0.7744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279A0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0.8499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4D943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0.9054 </w:t>
            </w:r>
          </w:p>
        </w:tc>
      </w:tr>
      <w:tr w:rsidR="001961BF" w:rsidRPr="001961BF" w14:paraId="461155E8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97C7B6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D571D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0.8567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7D7EC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0.8606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75762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0.9544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438D0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0.9223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8699A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0.8303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C1F13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0.7517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4F986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0.7990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95B36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0.8067 </w:t>
            </w:r>
          </w:p>
        </w:tc>
      </w:tr>
      <w:tr w:rsidR="001961BF" w:rsidRPr="001961BF" w14:paraId="46F8C1D4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19821F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A194C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0.8241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D4CAD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0.8651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76775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0.9477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CC36C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0.9212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5DDCF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0.8528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F2A87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0.7406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3530D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0.7986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A0C6D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0.8164 </w:t>
            </w:r>
          </w:p>
        </w:tc>
      </w:tr>
      <w:tr w:rsidR="001961BF" w:rsidRPr="001961BF" w14:paraId="60762FE5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30C3CC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MOEAD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9D4448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0.7447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F55933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0.7688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0FE347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0.9023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32ED67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0.8378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E6D0E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0.7108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E7F0F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0.6399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13705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0.6660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CABB0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0.6994 </w:t>
            </w:r>
          </w:p>
        </w:tc>
      </w:tr>
      <w:tr w:rsidR="001961BF" w:rsidRPr="001961BF" w14:paraId="00FFD575" w14:textId="77777777" w:rsidTr="00336B73">
        <w:trPr>
          <w:trHeight w:hRule="exact" w:val="255"/>
        </w:trPr>
        <w:tc>
          <w:tcPr>
            <w:tcW w:w="5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118460D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Algorithm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B441CB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C25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F0F6B7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C26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D9A377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C27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04E2FB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C28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289396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C29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56BE78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C30</w:t>
            </w:r>
          </w:p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79F02D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C31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A3C93D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C32</w:t>
            </w:r>
          </w:p>
        </w:tc>
      </w:tr>
      <w:tr w:rsidR="001961BF" w:rsidRPr="001961BF" w14:paraId="11D7B658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AC87D9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E47F5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0.1140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F5835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0.0132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BBB76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0.0883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7800B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0.1337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C0A17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0.0968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FDEC3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0.0765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5B484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0.1507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F1A1C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0.2114 </w:t>
            </w:r>
          </w:p>
        </w:tc>
      </w:tr>
      <w:tr w:rsidR="001961BF" w:rsidRPr="001961BF" w14:paraId="71D18477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7B1527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E7421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0.7449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DEA2A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0.8821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11B82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0.7733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D29CD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0.7666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D6BFE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0.8381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8E351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0.8194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97007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0.8701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FA3BB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0.6881 </w:t>
            </w:r>
          </w:p>
        </w:tc>
      </w:tr>
      <w:tr w:rsidR="001961BF" w:rsidRPr="001961BF" w14:paraId="3EB2EB44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D3B0C9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31C3B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0.8126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2D51B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0.9457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A5A3D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0.8495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8B435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0.8573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A2A74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0.8911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F8772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0.8713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0018F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0.9098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CB8B7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0.7272 </w:t>
            </w:r>
          </w:p>
        </w:tc>
      </w:tr>
      <w:tr w:rsidR="001961BF" w:rsidRPr="001961BF" w14:paraId="7C59C0D9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F853A9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AE70E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0.7630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2F421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0.8855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0727D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0.7896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90A93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0.7988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B886B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0.8488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14C4E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0.8422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6D2315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0.8759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BB167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0.6753 </w:t>
            </w:r>
          </w:p>
        </w:tc>
      </w:tr>
      <w:tr w:rsidR="001961BF" w:rsidRPr="001961BF" w14:paraId="3B10F270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483B12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0EED4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0.7678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B2223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0.9086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D7C59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0.7928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C4066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0.7902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35668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0.8384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AAC76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0.8333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B047A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0.8721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BABDD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0.6976 </w:t>
            </w:r>
          </w:p>
        </w:tc>
      </w:tr>
      <w:tr w:rsidR="001961BF" w:rsidRPr="001961BF" w14:paraId="482A1636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43181BD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MOEAD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4AFB5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0.6453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98FD9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0.8316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D46550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0.6380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3934C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0.6624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AA8F7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0.7089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4E5B3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0.6848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0D188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0.7783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73CA7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0.6173 </w:t>
            </w:r>
          </w:p>
        </w:tc>
      </w:tr>
      <w:tr w:rsidR="001961BF" w:rsidRPr="001961BF" w14:paraId="50852535" w14:textId="77777777" w:rsidTr="00336B73">
        <w:trPr>
          <w:trHeight w:hRule="exact" w:val="255"/>
        </w:trPr>
        <w:tc>
          <w:tcPr>
            <w:tcW w:w="5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1A2E246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Algorithm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0CF43F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C33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A6E23F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C34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E672D3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C35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73DCF4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C36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94590C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C37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CD05F7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C38</w:t>
            </w:r>
          </w:p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0EC0A8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C39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A5D189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C40</w:t>
            </w:r>
          </w:p>
        </w:tc>
      </w:tr>
      <w:tr w:rsidR="001961BF" w:rsidRPr="001961BF" w14:paraId="1D45C6F2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F13F9E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22505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0.1253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6FE49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0.1297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A0E19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0.1301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FB90A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0.0662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E87FD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0.0536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7CADE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0.0428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2922A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0.0202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2269E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0.0501 </w:t>
            </w:r>
          </w:p>
        </w:tc>
      </w:tr>
      <w:tr w:rsidR="001961BF" w:rsidRPr="001961BF" w14:paraId="310AD059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EDF2D8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89F7C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0.8229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F3BBC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0.6996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77130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0.7348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2323F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0.7765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272B1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0.8737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AC2CC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0.9534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3F977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0.9683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A214F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0.8963 </w:t>
            </w:r>
          </w:p>
        </w:tc>
      </w:tr>
      <w:tr w:rsidR="001961BF" w:rsidRPr="001961BF" w14:paraId="616DE636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6E7BBE7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20510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0.8633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D157A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0.7822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1C80E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0.7811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8A099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0.8733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9E645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0.9363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7CDEF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0.9778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8340E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0.9880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5E22E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0.9231 </w:t>
            </w:r>
          </w:p>
        </w:tc>
      </w:tr>
      <w:tr w:rsidR="001961BF" w:rsidRPr="001961BF" w14:paraId="17BB6416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258DD7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BF645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0.7898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796BC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0.7386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2747D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0.7270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FAF71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0.7960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CE50E5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0.8920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64A85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0.9625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9A6E3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0.9639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83FE3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0.9277 </w:t>
            </w:r>
          </w:p>
        </w:tc>
      </w:tr>
      <w:tr w:rsidR="001961BF" w:rsidRPr="001961BF" w14:paraId="591E4A7F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FB6202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EB9B2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0.7997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ACECE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0.7315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08644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0.7493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FBF14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0.7999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630EF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0.8807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414CE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0.9535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31195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0.9700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A5A7A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0.9200 </w:t>
            </w:r>
          </w:p>
        </w:tc>
      </w:tr>
      <w:tr w:rsidR="001961BF" w:rsidRPr="001961BF" w14:paraId="0F08E98D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A1CE23E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MOEAD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1206B3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0.7111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3BF1A2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0.6249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55AB12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0.6115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34A98A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0.7020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FCF320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0.7291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C038C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0.9128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4FD1B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0.9565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2DFB2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0.8140 </w:t>
            </w:r>
          </w:p>
        </w:tc>
      </w:tr>
      <w:tr w:rsidR="001961BF" w:rsidRPr="001961BF" w14:paraId="74366D8F" w14:textId="77777777" w:rsidTr="00336B73">
        <w:trPr>
          <w:trHeight w:hRule="exact" w:val="255"/>
        </w:trPr>
        <w:tc>
          <w:tcPr>
            <w:tcW w:w="5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3F48CA7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Algorithm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7C4D8F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C41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5C4E7C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C42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DFBB76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C43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CB7873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C44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7CA330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C45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31541E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C46</w:t>
            </w:r>
          </w:p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18D2B8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C47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FCADAB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C48</w:t>
            </w:r>
          </w:p>
        </w:tc>
      </w:tr>
      <w:tr w:rsidR="001961BF" w:rsidRPr="001961BF" w14:paraId="0FE40F77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15EC2D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12637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0.0243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7EECB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0.0535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34C784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0.0724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AE49E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0.0459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55F92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0.0203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44766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0.0148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80406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0.0330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32FB6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0.0688 </w:t>
            </w:r>
          </w:p>
        </w:tc>
      </w:tr>
      <w:tr w:rsidR="001961BF" w:rsidRPr="001961BF" w14:paraId="6409E24D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3208AB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836A0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0.9403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885E1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0.8511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8DC13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0.8172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3A2B4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0.8768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9C1E6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0.9227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4687A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0.8653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CE89F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0.8132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8F144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0.8382 </w:t>
            </w:r>
          </w:p>
        </w:tc>
      </w:tr>
      <w:tr w:rsidR="001961BF" w:rsidRPr="001961BF" w14:paraId="311412F6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3B7D23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3C876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0.9768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232C2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0.9138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625ED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0.8725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DD233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0.9108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9BD46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0.9637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30902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0.9085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179B2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0.8869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A8500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0.8887 </w:t>
            </w:r>
          </w:p>
        </w:tc>
      </w:tr>
      <w:tr w:rsidR="001961BF" w:rsidRPr="001961BF" w14:paraId="0FEBDD25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283F97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1C7BB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0.9608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C2838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0.8769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3BC0E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0.8285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64645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0.8793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6A323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0.9194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14AB3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0.8754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F92AE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0.8233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EFDC8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0.8637 </w:t>
            </w:r>
          </w:p>
        </w:tc>
      </w:tr>
      <w:tr w:rsidR="001961BF" w:rsidRPr="001961BF" w14:paraId="18A41B20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8F8D76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32CA7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0.9606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8E5F4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0.8681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EAAA3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0.8292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9013D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0.8839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56B4B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0.9164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5FA97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0.8858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F64A6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0.8148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9080A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0.8515 </w:t>
            </w:r>
          </w:p>
        </w:tc>
      </w:tr>
      <w:tr w:rsidR="001961BF" w:rsidRPr="001961BF" w14:paraId="37849560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AB164A7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MOEAD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6F4631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0.8849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E4926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0.7697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D05F2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0.6987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DEC21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0.7774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C7E5C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0.8427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7C7212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0.7512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503D9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0.7047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57DB4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0.7608 </w:t>
            </w:r>
          </w:p>
        </w:tc>
      </w:tr>
      <w:tr w:rsidR="001961BF" w:rsidRPr="001961BF" w14:paraId="416D873A" w14:textId="77777777" w:rsidTr="00336B73">
        <w:trPr>
          <w:trHeight w:hRule="exact" w:val="255"/>
        </w:trPr>
        <w:tc>
          <w:tcPr>
            <w:tcW w:w="5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4636880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Algorithm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4ACF48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C49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A2DCCF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C50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A1CE51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C51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18E6B0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C52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FAC5E5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C53</w:t>
            </w:r>
          </w:p>
        </w:tc>
        <w:tc>
          <w:tcPr>
            <w:tcW w:w="5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2ACA41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C54</w:t>
            </w:r>
          </w:p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420213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C55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FA7BF9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C56</w:t>
            </w:r>
          </w:p>
        </w:tc>
      </w:tr>
      <w:tr w:rsidR="001961BF" w:rsidRPr="001961BF" w14:paraId="265BF5C2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E99C95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28B1C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0.0266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3A161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0.0238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6E133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0.0224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E350C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0.0277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9E1C6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0.0584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B3C9C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0.0786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4F7EAE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0.0469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BB87F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0.0503 </w:t>
            </w:r>
          </w:p>
        </w:tc>
      </w:tr>
      <w:tr w:rsidR="001961BF" w:rsidRPr="001961BF" w14:paraId="3E1575CD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EFE3F3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MSEA1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08BE4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0.8566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77FA2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0.8331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C3FCD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0.8617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C77BB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0.7503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E179B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0.8362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0631DA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0.7874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B334A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0.8024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F827A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0.8421 </w:t>
            </w:r>
          </w:p>
        </w:tc>
      </w:tr>
      <w:tr w:rsidR="001961BF" w:rsidRPr="001961BF" w14:paraId="110C9EC2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550E4A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EMSEA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121E6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0.9141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25100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0.9027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E41E94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0.9265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75E54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0.8630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EA135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0.9037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F4A0B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0.8572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C6311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0.8690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57455B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0.9113 </w:t>
            </w:r>
          </w:p>
        </w:tc>
      </w:tr>
      <w:tr w:rsidR="001961BF" w:rsidRPr="001961BF" w14:paraId="642C0A8D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334521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NNIA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EFD5D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0.8758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EC2EB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0.8618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C8FB7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0.8782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86508E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0.7907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12A67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0.8330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88C6F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0.8206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460A95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0.8258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10E4F3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0.8648 </w:t>
            </w:r>
          </w:p>
        </w:tc>
      </w:tr>
      <w:tr w:rsidR="001961BF" w:rsidRPr="001961BF" w14:paraId="5A257AD8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9DBFFB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NSGA-II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DAC43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0.8807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A66F7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0.8497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0FCB67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0.8737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FB02B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0.7787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A3E73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0.8349 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EA26C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0.8007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DEC5E2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0.8402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5A596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0.8616 </w:t>
            </w:r>
          </w:p>
        </w:tc>
      </w:tr>
      <w:tr w:rsidR="001961BF" w:rsidRPr="001961BF" w14:paraId="44E962BF" w14:textId="77777777" w:rsidTr="00336B73">
        <w:trPr>
          <w:trHeight w:hRule="exact" w:val="255"/>
        </w:trPr>
        <w:tc>
          <w:tcPr>
            <w:tcW w:w="56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AE69EE9" w14:textId="77777777" w:rsidR="001961BF" w:rsidRPr="001961BF" w:rsidRDefault="001961BF" w:rsidP="008B7BCC">
            <w:pPr>
              <w:spacing w:line="240" w:lineRule="auto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>MOEAD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C6B46CF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0.7842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A8837E9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0.7020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6D5AEC6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0.7871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0E9EC690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0.6149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C34339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0.7198 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9ACFBCD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0.6972 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C44EBB8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0.7049 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B13E29C" w14:textId="77777777" w:rsidR="001961BF" w:rsidRPr="001961BF" w:rsidRDefault="001961BF" w:rsidP="008B7BCC">
            <w:pPr>
              <w:spacing w:line="240" w:lineRule="auto"/>
              <w:jc w:val="right"/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</w:pPr>
            <w:r w:rsidRPr="001961BF">
              <w:rPr>
                <w:rFonts w:eastAsia="宋体"/>
                <w:color w:val="000000"/>
                <w:sz w:val="18"/>
                <w:szCs w:val="18"/>
                <w:lang w:val="en-US" w:eastAsia="zh-CN"/>
              </w:rPr>
              <w:t xml:space="preserve">0.7171 </w:t>
            </w:r>
          </w:p>
        </w:tc>
      </w:tr>
    </w:tbl>
    <w:p w14:paraId="57EC771C" w14:textId="77777777" w:rsidR="00336B73" w:rsidRDefault="00336B73">
      <w:pPr>
        <w:spacing w:line="240" w:lineRule="auto"/>
        <w:rPr>
          <w:szCs w:val="18"/>
        </w:rPr>
      </w:pPr>
      <w:r>
        <w:br w:type="page"/>
      </w:r>
    </w:p>
    <w:p w14:paraId="187CBCD7" w14:textId="0FEE9891" w:rsidR="00336B73" w:rsidRDefault="00336B73" w:rsidP="00336B73">
      <w:pPr>
        <w:pStyle w:val="Tabletitle"/>
      </w:pPr>
      <w:bookmarkStart w:id="5" w:name="_Ref132488841"/>
      <w:r>
        <w:lastRenderedPageBreak/>
        <w:t xml:space="preserve">Table </w:t>
      </w:r>
      <w:fldSimple w:instr=" SEQ Table \* ARABIC ">
        <w:r>
          <w:rPr>
            <w:noProof/>
          </w:rPr>
          <w:t>5</w:t>
        </w:r>
      </w:fldSimple>
      <w:bookmarkEnd w:id="5"/>
      <w:r>
        <w:t>.</w:t>
      </w:r>
      <w:r w:rsidRPr="00336B73">
        <w:t xml:space="preserve"> </w:t>
      </w:r>
      <w:r w:rsidRPr="00291156">
        <w:t>Comparison results of splitting mode with normal scheduling on HV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05"/>
        <w:gridCol w:w="824"/>
        <w:gridCol w:w="950"/>
        <w:gridCol w:w="271"/>
        <w:gridCol w:w="603"/>
        <w:gridCol w:w="823"/>
        <w:gridCol w:w="949"/>
        <w:gridCol w:w="270"/>
        <w:gridCol w:w="602"/>
        <w:gridCol w:w="823"/>
        <w:gridCol w:w="949"/>
        <w:gridCol w:w="270"/>
        <w:gridCol w:w="602"/>
        <w:gridCol w:w="823"/>
        <w:gridCol w:w="949"/>
      </w:tblGrid>
      <w:tr w:rsidR="00291156" w:rsidRPr="00291156" w14:paraId="3FC93E6E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9D1EDF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Ins.</w:t>
            </w:r>
          </w:p>
        </w:tc>
        <w:tc>
          <w:tcPr>
            <w:tcW w:w="3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0B62621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i/>
                <w:iCs/>
                <w:color w:val="000000"/>
                <w:sz w:val="18"/>
                <w:szCs w:val="18"/>
              </w:rPr>
              <w:t>HV</w:t>
            </w:r>
          </w:p>
        </w:tc>
        <w:tc>
          <w:tcPr>
            <w:tcW w:w="46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6E1A703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D114ED" w14:textId="77777777" w:rsidR="00291156" w:rsidRPr="00291156" w:rsidRDefault="00291156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1CA53B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Ins.</w:t>
            </w:r>
          </w:p>
        </w:tc>
        <w:tc>
          <w:tcPr>
            <w:tcW w:w="3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6FBC02B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i/>
                <w:iCs/>
                <w:color w:val="000000"/>
                <w:sz w:val="18"/>
                <w:szCs w:val="18"/>
              </w:rPr>
              <w:t>HV</w:t>
            </w:r>
          </w:p>
        </w:tc>
        <w:tc>
          <w:tcPr>
            <w:tcW w:w="46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30815A6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336DF3" w14:textId="77777777" w:rsidR="00291156" w:rsidRPr="00291156" w:rsidRDefault="00291156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0DEBA6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Ins.</w:t>
            </w:r>
          </w:p>
        </w:tc>
        <w:tc>
          <w:tcPr>
            <w:tcW w:w="3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916407B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i/>
                <w:iCs/>
                <w:color w:val="000000"/>
                <w:sz w:val="18"/>
                <w:szCs w:val="18"/>
              </w:rPr>
              <w:t>HV</w:t>
            </w:r>
          </w:p>
        </w:tc>
        <w:tc>
          <w:tcPr>
            <w:tcW w:w="46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5B48E37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C0C486" w14:textId="77777777" w:rsidR="00291156" w:rsidRPr="00291156" w:rsidRDefault="00291156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401BED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Ins.</w:t>
            </w:r>
          </w:p>
        </w:tc>
        <w:tc>
          <w:tcPr>
            <w:tcW w:w="3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67C255E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i/>
                <w:iCs/>
                <w:color w:val="000000"/>
                <w:sz w:val="18"/>
                <w:szCs w:val="18"/>
              </w:rPr>
              <w:t>HV</w:t>
            </w:r>
          </w:p>
        </w:tc>
        <w:tc>
          <w:tcPr>
            <w:tcW w:w="46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3B271ED" w14:textId="77777777" w:rsidR="00291156" w:rsidRPr="00291156" w:rsidRDefault="00291156" w:rsidP="0056790B">
            <w:pPr>
              <w:rPr>
                <w:rFonts w:eastAsia="等线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291156" w:rsidRPr="00291156" w14:paraId="069AD23D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66CD7AE" w14:textId="77777777" w:rsidR="00291156" w:rsidRPr="00291156" w:rsidRDefault="00291156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89B004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Split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D65B9D9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No Split</w:t>
            </w:r>
          </w:p>
        </w:tc>
        <w:tc>
          <w:tcPr>
            <w:tcW w:w="1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297737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734F6C3" w14:textId="77777777" w:rsidR="00291156" w:rsidRPr="00291156" w:rsidRDefault="00291156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5EB9DEF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Split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B16C6D7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No Split</w:t>
            </w:r>
          </w:p>
        </w:tc>
        <w:tc>
          <w:tcPr>
            <w:tcW w:w="1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3D7315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18C0382" w14:textId="77777777" w:rsidR="00291156" w:rsidRPr="00291156" w:rsidRDefault="00291156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36F819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Split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7CA94BA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No Split</w:t>
            </w:r>
          </w:p>
        </w:tc>
        <w:tc>
          <w:tcPr>
            <w:tcW w:w="1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1B8A9D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4588A21" w14:textId="77777777" w:rsidR="00291156" w:rsidRPr="00291156" w:rsidRDefault="00291156" w:rsidP="005679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3B7D27B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Split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E127EE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No Split</w:t>
            </w:r>
          </w:p>
        </w:tc>
      </w:tr>
      <w:tr w:rsidR="00291156" w:rsidRPr="00291156" w14:paraId="22F4E74B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8026BA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5AB317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0.7194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956D9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0.6780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99495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9E62A5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3B32F3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0.8093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1E7A6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0.6625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4AB15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82FE80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6A3371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0.7499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5443FB5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0.2319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4CCB6F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254282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753F42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0.7900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088C2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0.2507 </w:t>
            </w:r>
          </w:p>
        </w:tc>
      </w:tr>
      <w:tr w:rsidR="00291156" w:rsidRPr="00291156" w14:paraId="7CD3A17E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859F426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F82FB9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0.7649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4B7E7C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0.5980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40305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8A6206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C16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8DF6EC6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0.6686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A97FAA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0.3666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937F8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8FAE03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1398C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0.6872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DA107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0.1749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5B5B7B0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549F58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71ECF5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0.7611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9C1B6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0.0707 </w:t>
            </w:r>
          </w:p>
        </w:tc>
      </w:tr>
      <w:tr w:rsidR="00291156" w:rsidRPr="00291156" w14:paraId="73A1B1A3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E75AA1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8CB612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0.9054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31936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0.3028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EFA49E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8AF39A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C17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B0293E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0.8165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A2B289B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0.2830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C1B086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9E0C4D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4AB71E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0.8383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5FEF3C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0.3523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69BBDE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592324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A600B6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0.9072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775F76C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0.0597 </w:t>
            </w:r>
          </w:p>
        </w:tc>
      </w:tr>
      <w:tr w:rsidR="00291156" w:rsidRPr="00291156" w14:paraId="46568E04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28BE64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1CC5B0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0.7597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D8D617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0.4023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9A127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C2239C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1DCF81B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0.7863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26F4E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0.1968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8D4A1C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60DD00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0B381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0.5595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74BF20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0.4429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D4FB8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C14547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C46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8B7E39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0.7584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762AD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0.0463 </w:t>
            </w:r>
          </w:p>
        </w:tc>
      </w:tr>
      <w:tr w:rsidR="00291156" w:rsidRPr="00291156" w14:paraId="3CA83159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192F883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5470E2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0.8324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7B904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0.4559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759E04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FD2B3B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703574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0.8636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BF4D67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0.0501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092CFA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00F5460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24D3BE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0.7008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ADC1D4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0.2301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5D07C9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008AAE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C47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D4F4D3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0.7284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0C124A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0.1047 </w:t>
            </w:r>
          </w:p>
        </w:tc>
      </w:tr>
      <w:tr w:rsidR="00291156" w:rsidRPr="00291156" w14:paraId="0A61CFD8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7A07F7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C06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904009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0.6947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F560A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0.6180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8AAAA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9C1D8C1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A54944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0.8571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BF897C9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0.1548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E3CAF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ED5FFC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88179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0.6414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FEF6C5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0.3040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4DAC66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DB8DCF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DC265A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0.5839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B8109B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0.0341 </w:t>
            </w:r>
          </w:p>
        </w:tc>
      </w:tr>
      <w:tr w:rsidR="00291156" w:rsidRPr="00291156" w14:paraId="61FCEA6C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6F5A86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C07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F0A456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0.6209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DD796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0.5625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86DEC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11E2068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CE2FFE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0.7357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13E0A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0.2395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9DC45A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828332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EFC81E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0.6474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EDCEE27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0.3660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A94FE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6B5191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252329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0.7755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C29C8F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0.0489 </w:t>
            </w:r>
          </w:p>
        </w:tc>
      </w:tr>
      <w:tr w:rsidR="00291156" w:rsidRPr="00291156" w14:paraId="562A3255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BA0E39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C06426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0.8054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CEA53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0.3693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A4737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EF6AB5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DD9BF6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0.6008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B51019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0.4944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2375FDB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65270E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C36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981D68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0.6199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ACBFAC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0.1503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C421FBA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C7D346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C50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00100D2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0.7388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892A5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0.0526 </w:t>
            </w:r>
          </w:p>
        </w:tc>
      </w:tr>
      <w:tr w:rsidR="00291156" w:rsidRPr="00291156" w14:paraId="07428A78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D9C1D8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C09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BEE4293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0.6643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E7CE9B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0.6119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1E723B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114B74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886B18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0.8597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815C45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0.5849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BDBA2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9A4F83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C37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2E95863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0.7395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F0BB49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0.0668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A4DB9E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2E0EF31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C51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44E757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0.7652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06BEBD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0.0302 </w:t>
            </w:r>
          </w:p>
        </w:tc>
      </w:tr>
      <w:tr w:rsidR="00291156" w:rsidRPr="00291156" w14:paraId="3E5921B5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C6D365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CA88D34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0.7042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93DD09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0.5973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79173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77D50E8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D95B4A3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0.6466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3FC1B0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0.0781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FF622B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9E1BD9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C38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9F371D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0.9432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31220DC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0.0764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9838326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54AF995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C52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55AC7D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0.7247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9C6E557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0.1296 </w:t>
            </w:r>
          </w:p>
        </w:tc>
      </w:tr>
      <w:tr w:rsidR="00291156" w:rsidRPr="00291156" w14:paraId="089D83C2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6EF431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9AFB07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0.7196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9D25DE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0.6034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C285D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394B0C4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A4E2320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0.7268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A646E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0.3406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FA3827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D48E0CC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C39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E4C787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0.9737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C76295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0.0830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A1DAE1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FAD9362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C53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0FBF264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0.6571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8EAD5B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0.0305 </w:t>
            </w:r>
          </w:p>
        </w:tc>
      </w:tr>
      <w:tr w:rsidR="00291156" w:rsidRPr="00291156" w14:paraId="2F961CE8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DD45B28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B9D16A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0.6805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A3BF1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0.4351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1E6279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890CEA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C26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C15708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0.8672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34A89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0.1264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033BAA2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8BD1A3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F62C8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0.8225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185BB0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0.0453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98264F4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A679B56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C54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3BF2303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0.7635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AEEBB9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0.1769 </w:t>
            </w:r>
          </w:p>
        </w:tc>
      </w:tr>
      <w:tr w:rsidR="00291156" w:rsidRPr="00291156" w14:paraId="26A2876C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DFBE22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E8DEDA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0.6342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E1F3B5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0.6455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4F45C4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4342FF7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C27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12106AC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0.6905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09DC90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0.2540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5F3F4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50A6A45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B9BA1B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0.9079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C98FD9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0.0132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449411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5F13BB4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C55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8C0EA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0.5765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21BFC15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0.0437 </w:t>
            </w:r>
          </w:p>
        </w:tc>
      </w:tr>
      <w:tr w:rsidR="00291156" w:rsidRPr="00291156" w14:paraId="7A75498C" w14:textId="77777777" w:rsidTr="00291156">
        <w:trPr>
          <w:trHeight w:hRule="exact" w:val="284"/>
          <w:jc w:val="center"/>
        </w:trPr>
        <w:tc>
          <w:tcPr>
            <w:tcW w:w="29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4321340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C14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0194FF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0.7381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61EC9FE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0.6232 </w:t>
            </w:r>
          </w:p>
        </w:tc>
        <w:tc>
          <w:tcPr>
            <w:tcW w:w="1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63805BE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E411639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C28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1FE7E7F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0.6107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B47964B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0.2565 </w:t>
            </w:r>
          </w:p>
        </w:tc>
        <w:tc>
          <w:tcPr>
            <w:tcW w:w="1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45D9203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4B763F7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C42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A82E3A2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0.7391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A637CB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0.0650 </w:t>
            </w:r>
          </w:p>
        </w:tc>
        <w:tc>
          <w:tcPr>
            <w:tcW w:w="1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5B46188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40E6B35" w14:textId="77777777" w:rsidR="00291156" w:rsidRPr="00291156" w:rsidRDefault="00291156" w:rsidP="0056790B">
            <w:pPr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>C56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833B110" w14:textId="77777777" w:rsidR="00291156" w:rsidRPr="00291156" w:rsidRDefault="00291156" w:rsidP="0056790B">
            <w:pPr>
              <w:jc w:val="center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b/>
                <w:bCs/>
                <w:color w:val="000000"/>
                <w:sz w:val="18"/>
                <w:szCs w:val="18"/>
              </w:rPr>
              <w:t xml:space="preserve">0.7555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21C805D" w14:textId="77777777" w:rsidR="00291156" w:rsidRPr="00291156" w:rsidRDefault="00291156" w:rsidP="0056790B">
            <w:pPr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291156">
              <w:rPr>
                <w:rFonts w:eastAsia="等线"/>
                <w:color w:val="000000"/>
                <w:sz w:val="18"/>
                <w:szCs w:val="18"/>
              </w:rPr>
              <w:t xml:space="preserve">0.0580 </w:t>
            </w:r>
          </w:p>
        </w:tc>
      </w:tr>
    </w:tbl>
    <w:p w14:paraId="2D38A94B" w14:textId="7829CD34" w:rsidR="00291156" w:rsidRDefault="0018449F" w:rsidP="00AF122D">
      <w:pPr>
        <w:spacing w:line="240" w:lineRule="auto"/>
        <w:rPr>
          <w:lang w:eastAsia="zh-CN"/>
        </w:rPr>
      </w:pPr>
      <w:r>
        <w:rPr>
          <w:noProof/>
          <w:lang w:eastAsia="zh-CN"/>
        </w:rPr>
        <w:fldChar w:fldCharType="begin"/>
      </w:r>
      <w:r>
        <w:rPr>
          <w:lang w:eastAsia="zh-CN"/>
        </w:rPr>
        <w:instrText xml:space="preserve"> ADDIN EN.REFLIST </w:instrText>
      </w:r>
      <w:r>
        <w:rPr>
          <w:noProof/>
          <w:lang w:eastAsia="zh-CN"/>
        </w:rPr>
        <w:fldChar w:fldCharType="separate"/>
      </w:r>
      <w:r>
        <w:rPr>
          <w:lang w:eastAsia="zh-CN"/>
        </w:rPr>
        <w:fldChar w:fldCharType="end"/>
      </w:r>
    </w:p>
    <w:sectPr w:rsidR="00291156" w:rsidSect="00CD4D32">
      <w:pgSz w:w="11901" w:h="16840" w:code="9"/>
      <w:pgMar w:top="1531" w:right="794" w:bottom="153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0311" w14:textId="77777777" w:rsidR="009C7FAB" w:rsidRDefault="009C7FAB" w:rsidP="00AF2C92">
      <w:r>
        <w:separator/>
      </w:r>
    </w:p>
  </w:endnote>
  <w:endnote w:type="continuationSeparator" w:id="0">
    <w:p w14:paraId="27A80C1C" w14:textId="77777777" w:rsidR="009C7FAB" w:rsidRDefault="009C7FAB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42BD" w14:textId="77777777" w:rsidR="009C7FAB" w:rsidRDefault="009C7FAB" w:rsidP="00AF2C92">
      <w:r>
        <w:separator/>
      </w:r>
    </w:p>
  </w:footnote>
  <w:footnote w:type="continuationSeparator" w:id="0">
    <w:p w14:paraId="235FF263" w14:textId="77777777" w:rsidR="009C7FAB" w:rsidRDefault="009C7FAB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1049">
    <w:abstractNumId w:val="15"/>
  </w:num>
  <w:num w:numId="2" w16cid:durableId="1323004059">
    <w:abstractNumId w:val="19"/>
  </w:num>
  <w:num w:numId="3" w16cid:durableId="363753579">
    <w:abstractNumId w:val="1"/>
  </w:num>
  <w:num w:numId="4" w16cid:durableId="1914466136">
    <w:abstractNumId w:val="2"/>
  </w:num>
  <w:num w:numId="5" w16cid:durableId="954481834">
    <w:abstractNumId w:val="3"/>
  </w:num>
  <w:num w:numId="6" w16cid:durableId="624039893">
    <w:abstractNumId w:val="4"/>
  </w:num>
  <w:num w:numId="7" w16cid:durableId="957636917">
    <w:abstractNumId w:val="9"/>
  </w:num>
  <w:num w:numId="8" w16cid:durableId="972977882">
    <w:abstractNumId w:val="5"/>
  </w:num>
  <w:num w:numId="9" w16cid:durableId="2036735291">
    <w:abstractNumId w:val="7"/>
  </w:num>
  <w:num w:numId="10" w16cid:durableId="1840540185">
    <w:abstractNumId w:val="6"/>
  </w:num>
  <w:num w:numId="11" w16cid:durableId="190268203">
    <w:abstractNumId w:val="10"/>
  </w:num>
  <w:num w:numId="12" w16cid:durableId="1051921480">
    <w:abstractNumId w:val="8"/>
  </w:num>
  <w:num w:numId="13" w16cid:durableId="2004385635">
    <w:abstractNumId w:val="17"/>
  </w:num>
  <w:num w:numId="14" w16cid:durableId="693385810">
    <w:abstractNumId w:val="20"/>
  </w:num>
  <w:num w:numId="15" w16cid:durableId="1841696520">
    <w:abstractNumId w:val="14"/>
  </w:num>
  <w:num w:numId="16" w16cid:durableId="977955082">
    <w:abstractNumId w:val="16"/>
  </w:num>
  <w:num w:numId="17" w16cid:durableId="163324412">
    <w:abstractNumId w:val="11"/>
  </w:num>
  <w:num w:numId="18" w16cid:durableId="801727130">
    <w:abstractNumId w:val="0"/>
  </w:num>
  <w:num w:numId="19" w16cid:durableId="765737577">
    <w:abstractNumId w:val="12"/>
  </w:num>
  <w:num w:numId="20" w16cid:durableId="705059389">
    <w:abstractNumId w:val="20"/>
  </w:num>
  <w:num w:numId="21" w16cid:durableId="579947471">
    <w:abstractNumId w:val="20"/>
  </w:num>
  <w:num w:numId="22" w16cid:durableId="510341995">
    <w:abstractNumId w:val="20"/>
  </w:num>
  <w:num w:numId="23" w16cid:durableId="280498180">
    <w:abstractNumId w:val="20"/>
  </w:num>
  <w:num w:numId="24" w16cid:durableId="2029863760">
    <w:abstractNumId w:val="17"/>
  </w:num>
  <w:num w:numId="25" w16cid:durableId="1941453383">
    <w:abstractNumId w:val="18"/>
  </w:num>
  <w:num w:numId="26" w16cid:durableId="47999627">
    <w:abstractNumId w:val="21"/>
  </w:num>
  <w:num w:numId="27" w16cid:durableId="1327131171">
    <w:abstractNumId w:val="22"/>
  </w:num>
  <w:num w:numId="28" w16cid:durableId="1177186090">
    <w:abstractNumId w:val="20"/>
  </w:num>
  <w:num w:numId="29" w16cid:durableId="1429961591">
    <w:abstractNumId w:val="13"/>
  </w:num>
  <w:num w:numId="30" w16cid:durableId="8542284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xpert Sys With Applications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vaaf0rt0dtxd0exx015rz9s25vteddssrr5&quot;&gt;My EndNote Library&lt;record-ids&gt;&lt;item&gt;114&lt;/item&gt;&lt;item&gt;115&lt;/item&gt;&lt;item&gt;116&lt;/item&gt;&lt;/record-ids&gt;&lt;/item&gt;&lt;/Libraries&gt;"/>
  </w:docVars>
  <w:rsids>
    <w:rsidRoot w:val="00791190"/>
    <w:rsid w:val="00001899"/>
    <w:rsid w:val="00003681"/>
    <w:rsid w:val="000049AD"/>
    <w:rsid w:val="0000681B"/>
    <w:rsid w:val="000133C0"/>
    <w:rsid w:val="00014C4E"/>
    <w:rsid w:val="00017107"/>
    <w:rsid w:val="000202E2"/>
    <w:rsid w:val="00022441"/>
    <w:rsid w:val="0002261E"/>
    <w:rsid w:val="00023583"/>
    <w:rsid w:val="00024839"/>
    <w:rsid w:val="00026871"/>
    <w:rsid w:val="00037A98"/>
    <w:rsid w:val="000427FB"/>
    <w:rsid w:val="0004455E"/>
    <w:rsid w:val="00047CB5"/>
    <w:rsid w:val="0005141B"/>
    <w:rsid w:val="00051FAA"/>
    <w:rsid w:val="000572A9"/>
    <w:rsid w:val="00061325"/>
    <w:rsid w:val="000733AC"/>
    <w:rsid w:val="00074B81"/>
    <w:rsid w:val="00074D22"/>
    <w:rsid w:val="00075081"/>
    <w:rsid w:val="0007528A"/>
    <w:rsid w:val="000811AB"/>
    <w:rsid w:val="00083C5F"/>
    <w:rsid w:val="0009172C"/>
    <w:rsid w:val="000930EC"/>
    <w:rsid w:val="00095E61"/>
    <w:rsid w:val="000966C1"/>
    <w:rsid w:val="000970AC"/>
    <w:rsid w:val="000A1167"/>
    <w:rsid w:val="000A316C"/>
    <w:rsid w:val="000A4428"/>
    <w:rsid w:val="000A6D40"/>
    <w:rsid w:val="000A7BC3"/>
    <w:rsid w:val="000B1661"/>
    <w:rsid w:val="000B1F0B"/>
    <w:rsid w:val="000B2E88"/>
    <w:rsid w:val="000B3FC2"/>
    <w:rsid w:val="000B4603"/>
    <w:rsid w:val="000C09BE"/>
    <w:rsid w:val="000C1380"/>
    <w:rsid w:val="000C554F"/>
    <w:rsid w:val="000D0DC5"/>
    <w:rsid w:val="000D15FF"/>
    <w:rsid w:val="000D238E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34A51"/>
    <w:rsid w:val="00140727"/>
    <w:rsid w:val="00160628"/>
    <w:rsid w:val="001612D3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3FF7"/>
    <w:rsid w:val="0018449F"/>
    <w:rsid w:val="001924C0"/>
    <w:rsid w:val="001961BF"/>
    <w:rsid w:val="0019731E"/>
    <w:rsid w:val="001A09FE"/>
    <w:rsid w:val="001A2C73"/>
    <w:rsid w:val="001A67C9"/>
    <w:rsid w:val="001A69DE"/>
    <w:rsid w:val="001A713C"/>
    <w:rsid w:val="001B1C7C"/>
    <w:rsid w:val="001B38D1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491F"/>
    <w:rsid w:val="001C5736"/>
    <w:rsid w:val="001C6767"/>
    <w:rsid w:val="001D19AE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0603D"/>
    <w:rsid w:val="0021056E"/>
    <w:rsid w:val="0021075D"/>
    <w:rsid w:val="0021165A"/>
    <w:rsid w:val="00211BC9"/>
    <w:rsid w:val="0021620C"/>
    <w:rsid w:val="00216E78"/>
    <w:rsid w:val="00217275"/>
    <w:rsid w:val="002211DD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5854"/>
    <w:rsid w:val="00283B41"/>
    <w:rsid w:val="00285F28"/>
    <w:rsid w:val="00286398"/>
    <w:rsid w:val="00291156"/>
    <w:rsid w:val="002A3C42"/>
    <w:rsid w:val="002A5D75"/>
    <w:rsid w:val="002B0516"/>
    <w:rsid w:val="002B1B1A"/>
    <w:rsid w:val="002B7228"/>
    <w:rsid w:val="002C53EE"/>
    <w:rsid w:val="002D24F7"/>
    <w:rsid w:val="002D2799"/>
    <w:rsid w:val="002D2CD7"/>
    <w:rsid w:val="002D4DDC"/>
    <w:rsid w:val="002D4F75"/>
    <w:rsid w:val="002D578B"/>
    <w:rsid w:val="002D6493"/>
    <w:rsid w:val="002D7AB6"/>
    <w:rsid w:val="002E06D0"/>
    <w:rsid w:val="002E3C27"/>
    <w:rsid w:val="002E403A"/>
    <w:rsid w:val="002E7F3A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36B73"/>
    <w:rsid w:val="003408E3"/>
    <w:rsid w:val="00341D5B"/>
    <w:rsid w:val="00343480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10ED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4FFA"/>
    <w:rsid w:val="0041518D"/>
    <w:rsid w:val="004167A8"/>
    <w:rsid w:val="0042221D"/>
    <w:rsid w:val="00424DD3"/>
    <w:rsid w:val="004269C5"/>
    <w:rsid w:val="00435939"/>
    <w:rsid w:val="00437CC7"/>
    <w:rsid w:val="00442B9C"/>
    <w:rsid w:val="00445EFA"/>
    <w:rsid w:val="0044738A"/>
    <w:rsid w:val="004473D3"/>
    <w:rsid w:val="00452231"/>
    <w:rsid w:val="00456D95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0C6"/>
    <w:rsid w:val="00493347"/>
    <w:rsid w:val="00496092"/>
    <w:rsid w:val="004A08DB"/>
    <w:rsid w:val="004A25D0"/>
    <w:rsid w:val="004A37E8"/>
    <w:rsid w:val="004A7549"/>
    <w:rsid w:val="004B09D4"/>
    <w:rsid w:val="004B2183"/>
    <w:rsid w:val="004B2DCA"/>
    <w:rsid w:val="004B309D"/>
    <w:rsid w:val="004B330A"/>
    <w:rsid w:val="004B7C8E"/>
    <w:rsid w:val="004C2E2B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4FF3"/>
    <w:rsid w:val="004E56A8"/>
    <w:rsid w:val="004F3B55"/>
    <w:rsid w:val="004F428E"/>
    <w:rsid w:val="004F4E46"/>
    <w:rsid w:val="004F6B7D"/>
    <w:rsid w:val="005015F6"/>
    <w:rsid w:val="0050263C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3FB7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15A7"/>
    <w:rsid w:val="00584270"/>
    <w:rsid w:val="00584738"/>
    <w:rsid w:val="00585ED6"/>
    <w:rsid w:val="0058658E"/>
    <w:rsid w:val="005920B0"/>
    <w:rsid w:val="0059380D"/>
    <w:rsid w:val="00595264"/>
    <w:rsid w:val="005959DC"/>
    <w:rsid w:val="00595A8F"/>
    <w:rsid w:val="005977C2"/>
    <w:rsid w:val="00597BF2"/>
    <w:rsid w:val="005A1F54"/>
    <w:rsid w:val="005A3020"/>
    <w:rsid w:val="005B134E"/>
    <w:rsid w:val="005B2039"/>
    <w:rsid w:val="005B344F"/>
    <w:rsid w:val="005B3FBA"/>
    <w:rsid w:val="005B4A1D"/>
    <w:rsid w:val="005B674D"/>
    <w:rsid w:val="005C056D"/>
    <w:rsid w:val="005C0CBE"/>
    <w:rsid w:val="005C1FCF"/>
    <w:rsid w:val="005C3F41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21F4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6EE9"/>
    <w:rsid w:val="00640950"/>
    <w:rsid w:val="00641AE7"/>
    <w:rsid w:val="00642629"/>
    <w:rsid w:val="0064782B"/>
    <w:rsid w:val="0065293D"/>
    <w:rsid w:val="00653EFC"/>
    <w:rsid w:val="00654021"/>
    <w:rsid w:val="0065777F"/>
    <w:rsid w:val="00661045"/>
    <w:rsid w:val="00666DA8"/>
    <w:rsid w:val="00671057"/>
    <w:rsid w:val="00675AAF"/>
    <w:rsid w:val="0068031A"/>
    <w:rsid w:val="00681213"/>
    <w:rsid w:val="00681B2F"/>
    <w:rsid w:val="0068335F"/>
    <w:rsid w:val="00686E48"/>
    <w:rsid w:val="00687217"/>
    <w:rsid w:val="00693302"/>
    <w:rsid w:val="0069640B"/>
    <w:rsid w:val="006A0100"/>
    <w:rsid w:val="006A1B83"/>
    <w:rsid w:val="006A21CD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C66"/>
    <w:rsid w:val="006D7002"/>
    <w:rsid w:val="006E1B3C"/>
    <w:rsid w:val="006E23FB"/>
    <w:rsid w:val="006E325A"/>
    <w:rsid w:val="006E33EC"/>
    <w:rsid w:val="006E3802"/>
    <w:rsid w:val="006E6AE9"/>
    <w:rsid w:val="006E6C02"/>
    <w:rsid w:val="006F231A"/>
    <w:rsid w:val="006F3545"/>
    <w:rsid w:val="006F3C4B"/>
    <w:rsid w:val="006F48CD"/>
    <w:rsid w:val="006F6B55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90B"/>
    <w:rsid w:val="00742D1F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90"/>
    <w:rsid w:val="007911FD"/>
    <w:rsid w:val="00793930"/>
    <w:rsid w:val="00793DD1"/>
    <w:rsid w:val="00794FEC"/>
    <w:rsid w:val="00796CCA"/>
    <w:rsid w:val="007A003E"/>
    <w:rsid w:val="007A1965"/>
    <w:rsid w:val="007A2ED1"/>
    <w:rsid w:val="007A4BE6"/>
    <w:rsid w:val="007A6D62"/>
    <w:rsid w:val="007B0219"/>
    <w:rsid w:val="007B0DC6"/>
    <w:rsid w:val="007B1094"/>
    <w:rsid w:val="007B1762"/>
    <w:rsid w:val="007B2F57"/>
    <w:rsid w:val="007B3320"/>
    <w:rsid w:val="007C301F"/>
    <w:rsid w:val="007C4540"/>
    <w:rsid w:val="007C65AF"/>
    <w:rsid w:val="007D135D"/>
    <w:rsid w:val="007D730F"/>
    <w:rsid w:val="007D7CD8"/>
    <w:rsid w:val="007E3AA7"/>
    <w:rsid w:val="007E7EFA"/>
    <w:rsid w:val="007F737D"/>
    <w:rsid w:val="0080308E"/>
    <w:rsid w:val="00805303"/>
    <w:rsid w:val="00806705"/>
    <w:rsid w:val="00806738"/>
    <w:rsid w:val="00806BB3"/>
    <w:rsid w:val="00817481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28DC"/>
    <w:rsid w:val="00852B8C"/>
    <w:rsid w:val="00854981"/>
    <w:rsid w:val="00864B2E"/>
    <w:rsid w:val="00865963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B7BCC"/>
    <w:rsid w:val="008C1FC2"/>
    <w:rsid w:val="008C2980"/>
    <w:rsid w:val="008C4DD6"/>
    <w:rsid w:val="008C5AFB"/>
    <w:rsid w:val="008D07FB"/>
    <w:rsid w:val="008D0C02"/>
    <w:rsid w:val="008D357D"/>
    <w:rsid w:val="008D435A"/>
    <w:rsid w:val="008E387B"/>
    <w:rsid w:val="008E6087"/>
    <w:rsid w:val="008E758D"/>
    <w:rsid w:val="008F10A7"/>
    <w:rsid w:val="008F755D"/>
    <w:rsid w:val="008F7A39"/>
    <w:rsid w:val="009021E8"/>
    <w:rsid w:val="00904677"/>
    <w:rsid w:val="00905EE2"/>
    <w:rsid w:val="00911440"/>
    <w:rsid w:val="00911712"/>
    <w:rsid w:val="00911B27"/>
    <w:rsid w:val="009170BE"/>
    <w:rsid w:val="00920B55"/>
    <w:rsid w:val="009262C9"/>
    <w:rsid w:val="00930EB9"/>
    <w:rsid w:val="00933752"/>
    <w:rsid w:val="00933DC7"/>
    <w:rsid w:val="009418F4"/>
    <w:rsid w:val="00942BBC"/>
    <w:rsid w:val="00944180"/>
    <w:rsid w:val="00944AA0"/>
    <w:rsid w:val="00947DA2"/>
    <w:rsid w:val="00951177"/>
    <w:rsid w:val="009673E8"/>
    <w:rsid w:val="00967F30"/>
    <w:rsid w:val="00974DB8"/>
    <w:rsid w:val="00980661"/>
    <w:rsid w:val="0098093B"/>
    <w:rsid w:val="00983363"/>
    <w:rsid w:val="00983460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5A15"/>
    <w:rsid w:val="009C6FE2"/>
    <w:rsid w:val="009C7674"/>
    <w:rsid w:val="009C7FAB"/>
    <w:rsid w:val="009D004A"/>
    <w:rsid w:val="009D5880"/>
    <w:rsid w:val="009E159C"/>
    <w:rsid w:val="009E1FD4"/>
    <w:rsid w:val="009E3B07"/>
    <w:rsid w:val="009E42CC"/>
    <w:rsid w:val="009E51D1"/>
    <w:rsid w:val="009E52ED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717A"/>
    <w:rsid w:val="00A4088C"/>
    <w:rsid w:val="00A4456B"/>
    <w:rsid w:val="00A448D4"/>
    <w:rsid w:val="00A452E0"/>
    <w:rsid w:val="00A506DF"/>
    <w:rsid w:val="00A51EA5"/>
    <w:rsid w:val="00A530E9"/>
    <w:rsid w:val="00A53742"/>
    <w:rsid w:val="00A557A1"/>
    <w:rsid w:val="00A63059"/>
    <w:rsid w:val="00A63AE3"/>
    <w:rsid w:val="00A651A4"/>
    <w:rsid w:val="00A71361"/>
    <w:rsid w:val="00A746E2"/>
    <w:rsid w:val="00A81FF2"/>
    <w:rsid w:val="00A83904"/>
    <w:rsid w:val="00A85721"/>
    <w:rsid w:val="00A90A79"/>
    <w:rsid w:val="00A96170"/>
    <w:rsid w:val="00A96B30"/>
    <w:rsid w:val="00AA442D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6A21"/>
    <w:rsid w:val="00AF122D"/>
    <w:rsid w:val="00AF1C8F"/>
    <w:rsid w:val="00AF29DD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2CBB"/>
    <w:rsid w:val="00B077FA"/>
    <w:rsid w:val="00B07F27"/>
    <w:rsid w:val="00B127D7"/>
    <w:rsid w:val="00B13B0C"/>
    <w:rsid w:val="00B14408"/>
    <w:rsid w:val="00B1453A"/>
    <w:rsid w:val="00B20F82"/>
    <w:rsid w:val="00B25BD5"/>
    <w:rsid w:val="00B34079"/>
    <w:rsid w:val="00B3634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BE"/>
    <w:rsid w:val="00B62999"/>
    <w:rsid w:val="00B63BE3"/>
    <w:rsid w:val="00B64885"/>
    <w:rsid w:val="00B64FA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A6E55"/>
    <w:rsid w:val="00BB025A"/>
    <w:rsid w:val="00BB02A4"/>
    <w:rsid w:val="00BB1270"/>
    <w:rsid w:val="00BB1E44"/>
    <w:rsid w:val="00BB50B5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E1193"/>
    <w:rsid w:val="00BF4849"/>
    <w:rsid w:val="00BF4EA7"/>
    <w:rsid w:val="00BF6525"/>
    <w:rsid w:val="00C00EDB"/>
    <w:rsid w:val="00C02863"/>
    <w:rsid w:val="00C02F4F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B55"/>
    <w:rsid w:val="00C23C7E"/>
    <w:rsid w:val="00C246C5"/>
    <w:rsid w:val="00C25A82"/>
    <w:rsid w:val="00C30A2A"/>
    <w:rsid w:val="00C33993"/>
    <w:rsid w:val="00C4069E"/>
    <w:rsid w:val="00C41ADC"/>
    <w:rsid w:val="00C42AB3"/>
    <w:rsid w:val="00C44149"/>
    <w:rsid w:val="00C44410"/>
    <w:rsid w:val="00C44A15"/>
    <w:rsid w:val="00C46156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F8"/>
    <w:rsid w:val="00C9515F"/>
    <w:rsid w:val="00C963C5"/>
    <w:rsid w:val="00CA030C"/>
    <w:rsid w:val="00CA1F41"/>
    <w:rsid w:val="00CA32EE"/>
    <w:rsid w:val="00CA5771"/>
    <w:rsid w:val="00CA6A1A"/>
    <w:rsid w:val="00CC1E75"/>
    <w:rsid w:val="00CC2E0E"/>
    <w:rsid w:val="00CC361C"/>
    <w:rsid w:val="00CC474B"/>
    <w:rsid w:val="00CC658C"/>
    <w:rsid w:val="00CC67BF"/>
    <w:rsid w:val="00CD0843"/>
    <w:rsid w:val="00CD4D32"/>
    <w:rsid w:val="00CD4E31"/>
    <w:rsid w:val="00CD5A78"/>
    <w:rsid w:val="00CD7345"/>
    <w:rsid w:val="00CD7A42"/>
    <w:rsid w:val="00CE27BF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94C"/>
    <w:rsid w:val="00D20F5E"/>
    <w:rsid w:val="00D21A99"/>
    <w:rsid w:val="00D23B76"/>
    <w:rsid w:val="00D24B4A"/>
    <w:rsid w:val="00D379A3"/>
    <w:rsid w:val="00D45FF3"/>
    <w:rsid w:val="00D512CF"/>
    <w:rsid w:val="00D5281F"/>
    <w:rsid w:val="00D528B9"/>
    <w:rsid w:val="00D53186"/>
    <w:rsid w:val="00D5487D"/>
    <w:rsid w:val="00D60140"/>
    <w:rsid w:val="00D6024A"/>
    <w:rsid w:val="00D608B5"/>
    <w:rsid w:val="00D64739"/>
    <w:rsid w:val="00D66E10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6C6"/>
    <w:rsid w:val="00DC3203"/>
    <w:rsid w:val="00DC3C99"/>
    <w:rsid w:val="00DC52F5"/>
    <w:rsid w:val="00DC5FD0"/>
    <w:rsid w:val="00DD0354"/>
    <w:rsid w:val="00DD27D7"/>
    <w:rsid w:val="00DD3C96"/>
    <w:rsid w:val="00DD458C"/>
    <w:rsid w:val="00DD72E9"/>
    <w:rsid w:val="00DD7605"/>
    <w:rsid w:val="00DE2020"/>
    <w:rsid w:val="00DE3476"/>
    <w:rsid w:val="00DE68A4"/>
    <w:rsid w:val="00DE7BEA"/>
    <w:rsid w:val="00DF37B7"/>
    <w:rsid w:val="00DF5B84"/>
    <w:rsid w:val="00DF6D5B"/>
    <w:rsid w:val="00DF771B"/>
    <w:rsid w:val="00DF7EE2"/>
    <w:rsid w:val="00E01BAA"/>
    <w:rsid w:val="00E0282A"/>
    <w:rsid w:val="00E02F9B"/>
    <w:rsid w:val="00E07E14"/>
    <w:rsid w:val="00E133DE"/>
    <w:rsid w:val="00E14F94"/>
    <w:rsid w:val="00E17336"/>
    <w:rsid w:val="00E17D15"/>
    <w:rsid w:val="00E22B95"/>
    <w:rsid w:val="00E247FA"/>
    <w:rsid w:val="00E30331"/>
    <w:rsid w:val="00E30BB8"/>
    <w:rsid w:val="00E31F9C"/>
    <w:rsid w:val="00E40488"/>
    <w:rsid w:val="00E50367"/>
    <w:rsid w:val="00E50FE6"/>
    <w:rsid w:val="00E51ABA"/>
    <w:rsid w:val="00E524CB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812B4"/>
    <w:rsid w:val="00E81660"/>
    <w:rsid w:val="00E854FE"/>
    <w:rsid w:val="00E906CC"/>
    <w:rsid w:val="00E939A0"/>
    <w:rsid w:val="00E97E4E"/>
    <w:rsid w:val="00EA1CC2"/>
    <w:rsid w:val="00EA2D76"/>
    <w:rsid w:val="00EA4010"/>
    <w:rsid w:val="00EA4644"/>
    <w:rsid w:val="00EA758A"/>
    <w:rsid w:val="00EB096F"/>
    <w:rsid w:val="00EB199F"/>
    <w:rsid w:val="00EB21A4"/>
    <w:rsid w:val="00EB27C4"/>
    <w:rsid w:val="00EB5387"/>
    <w:rsid w:val="00EB5C10"/>
    <w:rsid w:val="00EB6C53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17FF"/>
    <w:rsid w:val="00EE37B6"/>
    <w:rsid w:val="00EF0F45"/>
    <w:rsid w:val="00EF7463"/>
    <w:rsid w:val="00EF7971"/>
    <w:rsid w:val="00F002EF"/>
    <w:rsid w:val="00F01EE9"/>
    <w:rsid w:val="00F04900"/>
    <w:rsid w:val="00F065A4"/>
    <w:rsid w:val="00F126B9"/>
    <w:rsid w:val="00F12715"/>
    <w:rsid w:val="00F12B7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43E4"/>
    <w:rsid w:val="00F55A3D"/>
    <w:rsid w:val="00F5744B"/>
    <w:rsid w:val="00F61209"/>
    <w:rsid w:val="00F6259E"/>
    <w:rsid w:val="00F65DD4"/>
    <w:rsid w:val="00F672B2"/>
    <w:rsid w:val="00F83973"/>
    <w:rsid w:val="00F87FA3"/>
    <w:rsid w:val="00F9308A"/>
    <w:rsid w:val="00F93D8C"/>
    <w:rsid w:val="00FA3102"/>
    <w:rsid w:val="00FA48D4"/>
    <w:rsid w:val="00FA54FA"/>
    <w:rsid w:val="00FA6D39"/>
    <w:rsid w:val="00FB1085"/>
    <w:rsid w:val="00FB227E"/>
    <w:rsid w:val="00FB3D61"/>
    <w:rsid w:val="00FB44CE"/>
    <w:rsid w:val="00FB5009"/>
    <w:rsid w:val="00FB76AB"/>
    <w:rsid w:val="00FC1CE5"/>
    <w:rsid w:val="00FC58FB"/>
    <w:rsid w:val="00FD03FE"/>
    <w:rsid w:val="00FD126E"/>
    <w:rsid w:val="00FD3C36"/>
    <w:rsid w:val="00FD3DBB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DA5"/>
  <w14:defaultImageDpi w14:val="330"/>
  <w15:docId w15:val="{138803C7-4EF7-4BF8-BB42-ABB368F3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1D5B"/>
    <w:pPr>
      <w:spacing w:line="360" w:lineRule="auto"/>
    </w:pPr>
    <w:rPr>
      <w:sz w:val="21"/>
      <w:szCs w:val="24"/>
    </w:rPr>
  </w:style>
  <w:style w:type="paragraph" w:styleId="1">
    <w:name w:val="heading 1"/>
    <w:basedOn w:val="a"/>
    <w:next w:val="Paragraph"/>
    <w:link w:val="10"/>
    <w:qFormat/>
    <w:rsid w:val="00BA6E55"/>
    <w:pPr>
      <w:keepNext/>
      <w:spacing w:before="240" w:after="60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Paragraph"/>
    <w:link w:val="20"/>
    <w:qFormat/>
    <w:rsid w:val="00341D5B"/>
    <w:pPr>
      <w:keepNext/>
      <w:spacing w:before="120" w:after="60"/>
      <w:contextualSpacing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Paragraph"/>
    <w:link w:val="30"/>
    <w:qFormat/>
    <w:rsid w:val="00DF7EE2"/>
    <w:pPr>
      <w:keepNext/>
      <w:spacing w:before="360" w:after="60"/>
      <w:ind w:right="567"/>
      <w:contextualSpacing/>
      <w:outlineLvl w:val="2"/>
    </w:pPr>
    <w:rPr>
      <w:rFonts w:cs="Arial"/>
      <w:bCs/>
      <w:i/>
      <w:szCs w:val="26"/>
    </w:rPr>
  </w:style>
  <w:style w:type="paragraph" w:styleId="4">
    <w:name w:val="heading 4"/>
    <w:basedOn w:val="Paragraph"/>
    <w:next w:val="Newparagraph"/>
    <w:link w:val="40"/>
    <w:rsid w:val="00F43B9D"/>
    <w:pPr>
      <w:spacing w:before="360"/>
      <w:outlineLvl w:val="3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title">
    <w:name w:val="Article title"/>
    <w:basedOn w:val="a"/>
    <w:next w:val="a"/>
    <w:qFormat/>
    <w:rsid w:val="00FD3DBB"/>
    <w:pPr>
      <w:jc w:val="center"/>
    </w:pPr>
    <w:rPr>
      <w:b/>
      <w:sz w:val="28"/>
    </w:rPr>
  </w:style>
  <w:style w:type="paragraph" w:customStyle="1" w:styleId="Authornames">
    <w:name w:val="Author names"/>
    <w:basedOn w:val="a"/>
    <w:next w:val="a"/>
    <w:qFormat/>
    <w:rsid w:val="00BA6E55"/>
    <w:pPr>
      <w:spacing w:before="120"/>
      <w:jc w:val="center"/>
    </w:pPr>
  </w:style>
  <w:style w:type="paragraph" w:customStyle="1" w:styleId="Affiliation">
    <w:name w:val="Affiliation"/>
    <w:basedOn w:val="a"/>
    <w:qFormat/>
    <w:rsid w:val="00BA6E55"/>
    <w:pPr>
      <w:spacing w:before="120"/>
    </w:pPr>
    <w:rPr>
      <w:i/>
    </w:rPr>
  </w:style>
  <w:style w:type="paragraph" w:customStyle="1" w:styleId="Receiveddates">
    <w:name w:val="Received dates"/>
    <w:basedOn w:val="Affiliation"/>
    <w:next w:val="a"/>
    <w:qFormat/>
    <w:rsid w:val="00CC474B"/>
  </w:style>
  <w:style w:type="paragraph" w:customStyle="1" w:styleId="Abstract">
    <w:name w:val="Abstract"/>
    <w:basedOn w:val="a"/>
    <w:next w:val="Keywords"/>
    <w:qFormat/>
    <w:rsid w:val="00BA6E55"/>
    <w:pPr>
      <w:spacing w:before="120" w:after="120"/>
      <w:jc w:val="both"/>
    </w:pPr>
  </w:style>
  <w:style w:type="paragraph" w:customStyle="1" w:styleId="Keywords">
    <w:name w:val="Keywords"/>
    <w:basedOn w:val="a"/>
    <w:next w:val="Paragraph"/>
    <w:link w:val="Keywords0"/>
    <w:qFormat/>
    <w:rsid w:val="00BA6E55"/>
    <w:pPr>
      <w:spacing w:before="120" w:after="120"/>
      <w:jc w:val="both"/>
    </w:pPr>
  </w:style>
  <w:style w:type="paragraph" w:customStyle="1" w:styleId="Correspondencedetails">
    <w:name w:val="Correspondence details"/>
    <w:basedOn w:val="a"/>
    <w:qFormat/>
    <w:rsid w:val="00BA6E55"/>
    <w:pPr>
      <w:spacing w:before="120"/>
    </w:pPr>
  </w:style>
  <w:style w:type="paragraph" w:customStyle="1" w:styleId="Displayedquotation">
    <w:name w:val="Displayed quotation"/>
    <w:basedOn w:val="a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EE17FF"/>
    <w:pPr>
      <w:widowControl/>
      <w:numPr>
        <w:numId w:val="24"/>
      </w:numPr>
      <w:spacing w:before="0"/>
      <w:ind w:left="510" w:hanging="113"/>
      <w:contextualSpacing/>
    </w:pPr>
  </w:style>
  <w:style w:type="paragraph" w:customStyle="1" w:styleId="Displayedequation">
    <w:name w:val="Displayed equation"/>
    <w:basedOn w:val="a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a"/>
    <w:next w:val="a"/>
    <w:qFormat/>
    <w:rsid w:val="00D379A3"/>
    <w:pPr>
      <w:spacing w:before="120"/>
    </w:pPr>
    <w:rPr>
      <w:sz w:val="22"/>
    </w:rPr>
  </w:style>
  <w:style w:type="paragraph" w:customStyle="1" w:styleId="Tabletitle">
    <w:name w:val="Table title"/>
    <w:basedOn w:val="a"/>
    <w:next w:val="a"/>
    <w:autoRedefine/>
    <w:qFormat/>
    <w:rsid w:val="006A0100"/>
    <w:pPr>
      <w:spacing w:before="240"/>
    </w:pPr>
    <w:rPr>
      <w:sz w:val="18"/>
      <w:szCs w:val="18"/>
    </w:rPr>
  </w:style>
  <w:style w:type="paragraph" w:customStyle="1" w:styleId="Figurecaption">
    <w:name w:val="Figure caption"/>
    <w:basedOn w:val="a"/>
    <w:next w:val="a"/>
    <w:autoRedefine/>
    <w:qFormat/>
    <w:rsid w:val="00EE17FF"/>
    <w:pPr>
      <w:jc w:val="both"/>
    </w:pPr>
    <w:rPr>
      <w:sz w:val="18"/>
    </w:rPr>
  </w:style>
  <w:style w:type="paragraph" w:customStyle="1" w:styleId="Footnotes">
    <w:name w:val="Footnotes"/>
    <w:basedOn w:val="a"/>
    <w:qFormat/>
    <w:rsid w:val="006C6936"/>
    <w:pPr>
      <w:spacing w:before="120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a"/>
    <w:qFormat/>
    <w:rsid w:val="00F04900"/>
    <w:pPr>
      <w:spacing w:before="240"/>
    </w:pPr>
    <w:rPr>
      <w:sz w:val="22"/>
    </w:rPr>
  </w:style>
  <w:style w:type="paragraph" w:customStyle="1" w:styleId="Normalparagraphstyle">
    <w:name w:val="Normal paragraph style"/>
    <w:basedOn w:val="a"/>
    <w:next w:val="a"/>
    <w:rsid w:val="00562DEF"/>
  </w:style>
  <w:style w:type="paragraph" w:customStyle="1" w:styleId="Paragraph">
    <w:name w:val="Paragraph"/>
    <w:basedOn w:val="a"/>
    <w:next w:val="Newparagraph"/>
    <w:qFormat/>
    <w:rsid w:val="00BA6E55"/>
    <w:pPr>
      <w:widowControl w:val="0"/>
      <w:spacing w:before="120"/>
      <w:jc w:val="both"/>
    </w:pPr>
  </w:style>
  <w:style w:type="paragraph" w:customStyle="1" w:styleId="Newparagraph">
    <w:name w:val="New paragraph"/>
    <w:basedOn w:val="a"/>
    <w:qFormat/>
    <w:rsid w:val="00BA6E55"/>
    <w:pPr>
      <w:ind w:firstLine="357"/>
      <w:jc w:val="both"/>
    </w:pPr>
  </w:style>
  <w:style w:type="paragraph" w:styleId="a3">
    <w:name w:val="Normal Indent"/>
    <w:basedOn w:val="a"/>
    <w:rsid w:val="00526454"/>
    <w:pPr>
      <w:ind w:left="720"/>
    </w:pPr>
  </w:style>
  <w:style w:type="paragraph" w:customStyle="1" w:styleId="References">
    <w:name w:val="References"/>
    <w:basedOn w:val="a"/>
    <w:qFormat/>
    <w:rsid w:val="002C53EE"/>
    <w:pPr>
      <w:spacing w:before="120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20">
    <w:name w:val="标题 2 字符"/>
    <w:basedOn w:val="a0"/>
    <w:link w:val="2"/>
    <w:rsid w:val="00341D5B"/>
    <w:rPr>
      <w:rFonts w:cs="Arial"/>
      <w:b/>
      <w:bCs/>
      <w:i/>
      <w:iCs/>
      <w:sz w:val="21"/>
      <w:szCs w:val="28"/>
    </w:rPr>
  </w:style>
  <w:style w:type="character" w:customStyle="1" w:styleId="10">
    <w:name w:val="标题 1 字符"/>
    <w:basedOn w:val="a0"/>
    <w:link w:val="1"/>
    <w:rsid w:val="00BA6E55"/>
    <w:rPr>
      <w:rFonts w:cs="Arial"/>
      <w:b/>
      <w:bCs/>
      <w:kern w:val="32"/>
      <w:sz w:val="21"/>
      <w:szCs w:val="32"/>
    </w:rPr>
  </w:style>
  <w:style w:type="character" w:customStyle="1" w:styleId="30">
    <w:name w:val="标题 3 字符"/>
    <w:basedOn w:val="a0"/>
    <w:link w:val="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BA6E55"/>
    <w:pPr>
      <w:widowControl/>
      <w:numPr>
        <w:numId w:val="28"/>
      </w:numPr>
      <w:spacing w:before="0"/>
      <w:ind w:left="714" w:hanging="357"/>
      <w:contextualSpacing/>
    </w:pPr>
  </w:style>
  <w:style w:type="paragraph" w:styleId="a4">
    <w:name w:val="footnote text"/>
    <w:basedOn w:val="a"/>
    <w:link w:val="a5"/>
    <w:autoRedefine/>
    <w:rsid w:val="006C19B2"/>
    <w:pPr>
      <w:ind w:left="284" w:hanging="284"/>
    </w:pPr>
    <w:rPr>
      <w:sz w:val="22"/>
      <w:szCs w:val="20"/>
    </w:rPr>
  </w:style>
  <w:style w:type="character" w:customStyle="1" w:styleId="a5">
    <w:name w:val="脚注文本 字符"/>
    <w:basedOn w:val="a0"/>
    <w:link w:val="a4"/>
    <w:rsid w:val="006C19B2"/>
    <w:rPr>
      <w:sz w:val="22"/>
    </w:rPr>
  </w:style>
  <w:style w:type="character" w:styleId="a6">
    <w:name w:val="footnote reference"/>
    <w:basedOn w:val="a0"/>
    <w:rsid w:val="00AF2C92"/>
    <w:rPr>
      <w:vertAlign w:val="superscript"/>
    </w:rPr>
  </w:style>
  <w:style w:type="paragraph" w:styleId="a7">
    <w:name w:val="endnote text"/>
    <w:basedOn w:val="a"/>
    <w:link w:val="a8"/>
    <w:autoRedefine/>
    <w:rsid w:val="006C19B2"/>
    <w:pPr>
      <w:ind w:left="284" w:hanging="284"/>
    </w:pPr>
    <w:rPr>
      <w:sz w:val="22"/>
      <w:szCs w:val="20"/>
    </w:rPr>
  </w:style>
  <w:style w:type="character" w:customStyle="1" w:styleId="a8">
    <w:name w:val="尾注文本 字符"/>
    <w:basedOn w:val="a0"/>
    <w:link w:val="a7"/>
    <w:rsid w:val="006C19B2"/>
    <w:rPr>
      <w:sz w:val="22"/>
    </w:rPr>
  </w:style>
  <w:style w:type="character" w:styleId="a9">
    <w:name w:val="endnote reference"/>
    <w:basedOn w:val="a0"/>
    <w:rsid w:val="00EC571B"/>
    <w:rPr>
      <w:vertAlign w:val="superscript"/>
    </w:rPr>
  </w:style>
  <w:style w:type="character" w:customStyle="1" w:styleId="40">
    <w:name w:val="标题 4 字符"/>
    <w:basedOn w:val="a0"/>
    <w:link w:val="4"/>
    <w:rsid w:val="00F43B9D"/>
    <w:rPr>
      <w:bCs/>
      <w:sz w:val="24"/>
      <w:szCs w:val="28"/>
    </w:rPr>
  </w:style>
  <w:style w:type="paragraph" w:styleId="aa">
    <w:name w:val="header"/>
    <w:basedOn w:val="a"/>
    <w:link w:val="ab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ab">
    <w:name w:val="页眉 字符"/>
    <w:basedOn w:val="a0"/>
    <w:link w:val="aa"/>
    <w:rsid w:val="003F193A"/>
    <w:rPr>
      <w:rFonts w:eastAsia="Times New Roman"/>
      <w:sz w:val="24"/>
      <w:szCs w:val="24"/>
      <w:lang w:eastAsia="en-GB"/>
    </w:rPr>
  </w:style>
  <w:style w:type="paragraph" w:styleId="ac">
    <w:name w:val="footer"/>
    <w:basedOn w:val="a"/>
    <w:link w:val="ad"/>
    <w:uiPriority w:val="99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ad">
    <w:name w:val="页脚 字符"/>
    <w:basedOn w:val="a0"/>
    <w:link w:val="ac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character" w:styleId="ae">
    <w:name w:val="Hyperlink"/>
    <w:basedOn w:val="a0"/>
    <w:unhideWhenUsed/>
    <w:rsid w:val="0079119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1190"/>
    <w:rPr>
      <w:color w:val="605E5C"/>
      <w:shd w:val="clear" w:color="auto" w:fill="E1DFDD"/>
    </w:rPr>
  </w:style>
  <w:style w:type="table" w:styleId="af0">
    <w:name w:val="Table Grid"/>
    <w:basedOn w:val="a1"/>
    <w:rsid w:val="00BB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semiHidden/>
    <w:rsid w:val="004B2DCA"/>
    <w:rPr>
      <w:color w:val="808080"/>
    </w:rPr>
  </w:style>
  <w:style w:type="table" w:customStyle="1" w:styleId="21">
    <w:name w:val="网格型2"/>
    <w:basedOn w:val="a1"/>
    <w:next w:val="af0"/>
    <w:uiPriority w:val="39"/>
    <w:rsid w:val="0065777F"/>
    <w:rPr>
      <w:rFonts w:asciiTheme="minorHAnsi" w:hAnsiTheme="minorHAnsi" w:cstheme="minorBidi"/>
      <w:kern w:val="2"/>
      <w:sz w:val="21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rsid w:val="00336B73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18449F"/>
    <w:pPr>
      <w:jc w:val="center"/>
    </w:pPr>
    <w:rPr>
      <w:noProof/>
      <w:sz w:val="24"/>
    </w:rPr>
  </w:style>
  <w:style w:type="character" w:customStyle="1" w:styleId="Keywords0">
    <w:name w:val="Keywords 字符"/>
    <w:basedOn w:val="a0"/>
    <w:link w:val="Keywords"/>
    <w:rsid w:val="00BA6E55"/>
    <w:rPr>
      <w:sz w:val="21"/>
      <w:szCs w:val="24"/>
    </w:rPr>
  </w:style>
  <w:style w:type="character" w:customStyle="1" w:styleId="EndNoteBibliographyTitle0">
    <w:name w:val="EndNote Bibliography Title 字符"/>
    <w:basedOn w:val="Keywords0"/>
    <w:link w:val="EndNoteBibliographyTitle"/>
    <w:rsid w:val="0018449F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18449F"/>
    <w:pPr>
      <w:spacing w:line="240" w:lineRule="auto"/>
    </w:pPr>
    <w:rPr>
      <w:noProof/>
      <w:sz w:val="24"/>
    </w:rPr>
  </w:style>
  <w:style w:type="character" w:customStyle="1" w:styleId="EndNoteBibliography0">
    <w:name w:val="EndNote Bibliography 字符"/>
    <w:basedOn w:val="Keywords0"/>
    <w:link w:val="EndNoteBibliography"/>
    <w:rsid w:val="0018449F"/>
    <w:rPr>
      <w:noProof/>
      <w:sz w:val="24"/>
      <w:szCs w:val="24"/>
    </w:rPr>
  </w:style>
  <w:style w:type="character" w:styleId="af3">
    <w:name w:val="FollowedHyperlink"/>
    <w:basedOn w:val="a0"/>
    <w:semiHidden/>
    <w:unhideWhenUsed/>
    <w:rsid w:val="00C23B55"/>
    <w:rPr>
      <w:color w:val="800080" w:themeColor="followedHyperlink"/>
      <w:u w:val="single"/>
    </w:rPr>
  </w:style>
  <w:style w:type="character" w:styleId="af4">
    <w:name w:val="line number"/>
    <w:basedOn w:val="a0"/>
    <w:semiHidden/>
    <w:unhideWhenUsed/>
    <w:rsid w:val="00FD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tham_desktop\&#23567;&#35770;&#25991;&#25776;&#20889;\20230414IJPR\&#20889;&#20316;&#27169;&#26495;\TF_Template_Word_Windows_2016\TF_Template_Word_Windows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914E-4C3A-4163-A6C9-332A453E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TF_Template_Word_Windows_2016.dotx</Template>
  <TotalTime>189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6922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Gotham</dc:creator>
  <cp:lastModifiedBy>郭 鑫</cp:lastModifiedBy>
  <cp:revision>5</cp:revision>
  <cp:lastPrinted>2011-07-22T14:54:00Z</cp:lastPrinted>
  <dcterms:created xsi:type="dcterms:W3CDTF">2023-04-26T09:32:00Z</dcterms:created>
  <dcterms:modified xsi:type="dcterms:W3CDTF">2023-04-26T12:45:00Z</dcterms:modified>
</cp:coreProperties>
</file>